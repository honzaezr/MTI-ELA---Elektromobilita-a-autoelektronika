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 w:cstheme="minorBidi"/>
          <w:b w:val="0"/>
          <w:caps w:val="0"/>
          <w:color w:val="000000" w:themeColor="text1"/>
          <w:spacing w:val="0"/>
          <w:kern w:val="0"/>
          <w:sz w:val="20"/>
          <w:szCs w:val="20"/>
        </w:rPr>
        <w:id w:val="410277905"/>
        <w:docPartObj>
          <w:docPartGallery w:val="Cover Pages"/>
          <w:docPartUnique/>
        </w:docPartObj>
      </w:sdtPr>
      <w:sdtContent>
        <w:sdt>
          <w:sdtPr>
            <w:alias w:val="Název"/>
            <w:tag w:val=""/>
            <w:id w:val="-1984683921"/>
            <w:lock w:val="sdtLocked"/>
            <w:placeholder>
              <w:docPart w:val="7174E893182E45A1BDE7EBC6DAE872C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F1746B1" w14:textId="56388863" w:rsidR="00CB1505" w:rsidRPr="00AB72A3" w:rsidRDefault="00B374F8" w:rsidP="00CB1505">
              <w:pPr>
                <w:pStyle w:val="Nzev"/>
                <w:ind w:left="-1560"/>
              </w:pPr>
              <w:r>
                <w:t>Měření RCD Citigoe</w:t>
              </w:r>
            </w:p>
          </w:sdtContent>
        </w:sdt>
        <w:p w14:paraId="2AFFC6A6" w14:textId="59CC0A4E" w:rsidR="00512CE8" w:rsidRPr="00AB72A3" w:rsidRDefault="00000000" w:rsidP="00CB1505">
          <w:pPr>
            <w:pStyle w:val="Podnadpis"/>
          </w:pPr>
          <w:sdt>
            <w:sdtPr>
              <w:alias w:val="Subtitle"/>
              <w:tag w:val="Subtitle"/>
              <w:id w:val="1440255503"/>
              <w:lock w:val="sdtLocked"/>
              <w:placeholder>
                <w:docPart w:val="255405BE46AF4B8587F588567BBF6C49"/>
              </w:placeholder>
            </w:sdtPr>
            <w:sdtContent>
              <w:r w:rsidR="00B374F8">
                <w:t xml:space="preserve">Jan Ezr, </w:t>
              </w:r>
              <w:r w:rsidR="00B374F8" w:rsidRPr="00B374F8">
                <w:t>Robin Chocholoušek</w:t>
              </w:r>
            </w:sdtContent>
          </w:sdt>
        </w:p>
        <w:p w14:paraId="317499AF" w14:textId="1388E532" w:rsidR="00CB1505" w:rsidRDefault="00000000" w:rsidP="00CB1505">
          <w:pPr>
            <w:jc w:val="right"/>
          </w:pPr>
          <w:sdt>
            <w:sdtPr>
              <w:alias w:val="Comments"/>
              <w:tag w:val=""/>
              <w:id w:val="-1086616125"/>
              <w:lock w:val="sdtLocked"/>
              <w:placeholder>
                <w:docPart w:val="B3174FA839AF49978F8A2371D5E6FB43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r w:rsidR="00AD2C10">
                <w:t>Revize 1</w:t>
              </w:r>
            </w:sdtContent>
          </w:sdt>
        </w:p>
      </w:sdtContent>
    </w:sdt>
    <w:p w14:paraId="61389E12" w14:textId="77777777" w:rsidR="00CB1505" w:rsidRDefault="00CB1505">
      <w:r>
        <w:br w:type="page"/>
      </w:r>
    </w:p>
    <w:p w14:paraId="54150E07" w14:textId="77777777" w:rsidR="00CB1505" w:rsidRDefault="00CB1505" w:rsidP="004E1D08">
      <w:pPr>
        <w:pStyle w:val="StyleTOCHeadingLeft0cmFirstline0cm"/>
        <w:rPr>
          <w:rFonts w:eastAsiaTheme="minorHAnsi" w:cstheme="minorBidi"/>
          <w:b w:val="0"/>
          <w:bCs w:val="0"/>
          <w:color w:val="auto"/>
          <w:spacing w:val="0"/>
          <w:sz w:val="24"/>
          <w:szCs w:val="24"/>
        </w:rPr>
        <w:sectPr w:rsidR="00CB1505" w:rsidSect="00844014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8505" w:right="1009" w:bottom="1361" w:left="1009" w:header="720" w:footer="0" w:gutter="0"/>
          <w:pgNumType w:start="1"/>
          <w:cols w:space="720"/>
          <w:titlePg/>
          <w:docGrid w:linePitch="360"/>
        </w:sectPr>
      </w:pPr>
    </w:p>
    <w:sdt>
      <w:sdtPr>
        <w:rPr>
          <w:rFonts w:eastAsiaTheme="minorHAnsi" w:cstheme="minorBidi"/>
          <w:b w:val="0"/>
          <w:bCs w:val="0"/>
          <w:color w:val="auto"/>
          <w:spacing w:val="0"/>
          <w:sz w:val="24"/>
          <w:szCs w:val="24"/>
        </w:rPr>
        <w:id w:val="-41524681"/>
        <w:docPartObj>
          <w:docPartGallery w:val="Table of Contents"/>
          <w:docPartUnique/>
        </w:docPartObj>
      </w:sdtPr>
      <w:sdtEndPr>
        <w:rPr>
          <w:color w:val="000000" w:themeColor="text1"/>
          <w:sz w:val="20"/>
          <w:szCs w:val="20"/>
        </w:rPr>
      </w:sdtEndPr>
      <w:sdtContent>
        <w:p w14:paraId="46C7F530" w14:textId="49CBBB84" w:rsidR="009F106A" w:rsidRPr="00AB72A3" w:rsidRDefault="009F106A" w:rsidP="004E1D08">
          <w:pPr>
            <w:pStyle w:val="StyleTOCHeadingLeft0cmFirstline0cm"/>
          </w:pPr>
          <w:r w:rsidRPr="00AB72A3">
            <w:t>Obsah</w:t>
          </w:r>
        </w:p>
        <w:p w14:paraId="38DDB007" w14:textId="38309019" w:rsidR="001864A5" w:rsidRDefault="009F106A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 w:rsidRPr="00AB72A3">
            <w:fldChar w:fldCharType="begin"/>
          </w:r>
          <w:r w:rsidRPr="00AB72A3">
            <w:instrText xml:space="preserve"> TOC \o "1-3" \u </w:instrText>
          </w:r>
          <w:r w:rsidRPr="00AB72A3">
            <w:fldChar w:fldCharType="separate"/>
          </w:r>
          <w:r w:rsidR="001864A5">
            <w:rPr>
              <w:noProof/>
            </w:rPr>
            <w:t>1 Zadání</w:t>
          </w:r>
          <w:r w:rsidR="001864A5">
            <w:rPr>
              <w:noProof/>
            </w:rPr>
            <w:tab/>
          </w:r>
          <w:r w:rsidR="001864A5">
            <w:rPr>
              <w:noProof/>
            </w:rPr>
            <w:fldChar w:fldCharType="begin"/>
          </w:r>
          <w:r w:rsidR="001864A5">
            <w:rPr>
              <w:noProof/>
            </w:rPr>
            <w:instrText xml:space="preserve"> PAGEREF _Toc195125255 \h </w:instrText>
          </w:r>
          <w:r w:rsidR="001864A5">
            <w:rPr>
              <w:noProof/>
            </w:rPr>
          </w:r>
          <w:r w:rsidR="001864A5">
            <w:rPr>
              <w:noProof/>
            </w:rPr>
            <w:fldChar w:fldCharType="separate"/>
          </w:r>
          <w:r w:rsidR="005D40CD">
            <w:rPr>
              <w:noProof/>
            </w:rPr>
            <w:t>3</w:t>
          </w:r>
          <w:r w:rsidR="001864A5">
            <w:rPr>
              <w:noProof/>
            </w:rPr>
            <w:fldChar w:fldCharType="end"/>
          </w:r>
        </w:p>
        <w:p w14:paraId="2BB6DC27" w14:textId="4C44796B" w:rsidR="001864A5" w:rsidRDefault="001864A5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1.1 Seznam použitých přístrojů a zařízení</w:t>
          </w:r>
          <w:r>
            <w:tab/>
          </w:r>
          <w:r>
            <w:fldChar w:fldCharType="begin"/>
          </w:r>
          <w:r>
            <w:instrText xml:space="preserve"> PAGEREF _Toc195125256 \h </w:instrText>
          </w:r>
          <w:r>
            <w:fldChar w:fldCharType="separate"/>
          </w:r>
          <w:r w:rsidR="005D40CD">
            <w:t>4</w:t>
          </w:r>
          <w:r>
            <w:fldChar w:fldCharType="end"/>
          </w:r>
        </w:p>
        <w:p w14:paraId="21289551" w14:textId="75ABC2E1" w:rsidR="001864A5" w:rsidRDefault="001864A5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2 Měření a zpracování dat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_Toc195125257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40CD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CF51367" w14:textId="59210B0A" w:rsidR="001864A5" w:rsidRDefault="001864A5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2.1 Průběh měření</w:t>
          </w:r>
          <w:r>
            <w:tab/>
          </w:r>
          <w:r>
            <w:fldChar w:fldCharType="begin"/>
          </w:r>
          <w:r>
            <w:instrText xml:space="preserve"> PAGEREF _Toc195125258 \h </w:instrText>
          </w:r>
          <w:r>
            <w:fldChar w:fldCharType="separate"/>
          </w:r>
          <w:r w:rsidR="005D40CD">
            <w:t>5</w:t>
          </w:r>
          <w:r>
            <w:fldChar w:fldCharType="end"/>
          </w:r>
        </w:p>
        <w:p w14:paraId="50F61B20" w14:textId="28003016" w:rsidR="001864A5" w:rsidRDefault="001864A5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 Zpracování dat</w:t>
          </w:r>
          <w:r>
            <w:tab/>
          </w:r>
          <w:r>
            <w:fldChar w:fldCharType="begin"/>
          </w:r>
          <w:r>
            <w:instrText xml:space="preserve"> PAGEREF _Toc195125259 \h </w:instrText>
          </w:r>
          <w:r>
            <w:fldChar w:fldCharType="separate"/>
          </w:r>
          <w:r w:rsidR="005D40CD">
            <w:t>5</w:t>
          </w:r>
          <w:r>
            <w:fldChar w:fldCharType="end"/>
          </w:r>
        </w:p>
        <w:p w14:paraId="0C7B8A1F" w14:textId="2BFC3927" w:rsidR="001864A5" w:rsidRDefault="001864A5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2.2.1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Rychlost</w:t>
          </w:r>
          <w:r>
            <w:tab/>
          </w:r>
          <w:r>
            <w:fldChar w:fldCharType="begin"/>
          </w:r>
          <w:r>
            <w:instrText xml:space="preserve"> PAGEREF _Toc195125260 \h </w:instrText>
          </w:r>
          <w:r>
            <w:fldChar w:fldCharType="separate"/>
          </w:r>
          <w:r w:rsidR="005D40CD">
            <w:t>6</w:t>
          </w:r>
          <w:r>
            <w:fldChar w:fldCharType="end"/>
          </w:r>
        </w:p>
        <w:p w14:paraId="7A6E8586" w14:textId="7DD76418" w:rsidR="001864A5" w:rsidRDefault="001864A5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2.2.2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Proud Baterie</w:t>
          </w:r>
          <w:r>
            <w:tab/>
          </w:r>
          <w:r>
            <w:fldChar w:fldCharType="begin"/>
          </w:r>
          <w:r>
            <w:instrText xml:space="preserve"> PAGEREF _Toc195125261 \h </w:instrText>
          </w:r>
          <w:r>
            <w:fldChar w:fldCharType="separate"/>
          </w:r>
          <w:r w:rsidR="005D40CD">
            <w:t>7</w:t>
          </w:r>
          <w:r>
            <w:fldChar w:fldCharType="end"/>
          </w:r>
        </w:p>
        <w:p w14:paraId="7D0563B5" w14:textId="5354A71A" w:rsidR="001864A5" w:rsidRDefault="001864A5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2.2.3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Napětí baterie</w:t>
          </w:r>
          <w:r>
            <w:tab/>
          </w:r>
          <w:r>
            <w:fldChar w:fldCharType="begin"/>
          </w:r>
          <w:r>
            <w:instrText xml:space="preserve"> PAGEREF _Toc195125262 \h </w:instrText>
          </w:r>
          <w:r>
            <w:fldChar w:fldCharType="separate"/>
          </w:r>
          <w:r w:rsidR="005D40CD">
            <w:t>8</w:t>
          </w:r>
          <w:r>
            <w:fldChar w:fldCharType="end"/>
          </w:r>
        </w:p>
        <w:p w14:paraId="52CF04AC" w14:textId="739F54CC" w:rsidR="001864A5" w:rsidRDefault="001864A5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2.2.4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Otáčky motoru</w:t>
          </w:r>
          <w:r>
            <w:tab/>
          </w:r>
          <w:r>
            <w:fldChar w:fldCharType="begin"/>
          </w:r>
          <w:r>
            <w:instrText xml:space="preserve"> PAGEREF _Toc195125263 \h </w:instrText>
          </w:r>
          <w:r>
            <w:fldChar w:fldCharType="separate"/>
          </w:r>
          <w:r w:rsidR="005D40CD">
            <w:t>9</w:t>
          </w:r>
          <w:r>
            <w:fldChar w:fldCharType="end"/>
          </w:r>
        </w:p>
        <w:p w14:paraId="6AF3264E" w14:textId="07E67F1B" w:rsidR="001864A5" w:rsidRDefault="001864A5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2.2.5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Kroutící moment elektrického pohonu</w:t>
          </w:r>
          <w:r>
            <w:tab/>
          </w:r>
          <w:r>
            <w:fldChar w:fldCharType="begin"/>
          </w:r>
          <w:r>
            <w:instrText xml:space="preserve"> PAGEREF _Toc195125264 \h </w:instrText>
          </w:r>
          <w:r>
            <w:fldChar w:fldCharType="separate"/>
          </w:r>
          <w:r w:rsidR="005D40CD">
            <w:t>10</w:t>
          </w:r>
          <w:r>
            <w:fldChar w:fldCharType="end"/>
          </w:r>
        </w:p>
        <w:p w14:paraId="0D1166CA" w14:textId="0C04CA8D" w:rsidR="001864A5" w:rsidRDefault="001864A5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2.2.6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Příkon/Výkon elektrického pohonu</w:t>
          </w:r>
          <w:r>
            <w:tab/>
          </w:r>
          <w:r>
            <w:fldChar w:fldCharType="begin"/>
          </w:r>
          <w:r>
            <w:instrText xml:space="preserve"> PAGEREF _Toc195125265 \h </w:instrText>
          </w:r>
          <w:r>
            <w:fldChar w:fldCharType="separate"/>
          </w:r>
          <w:r w:rsidR="005D40CD">
            <w:t>11</w:t>
          </w:r>
          <w:r>
            <w:fldChar w:fldCharType="end"/>
          </w:r>
        </w:p>
        <w:p w14:paraId="6FA10EF3" w14:textId="2A4CE885" w:rsidR="001864A5" w:rsidRDefault="001864A5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3 Závěr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_Toc195125266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40CD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10C769A1" w14:textId="68500BF8" w:rsidR="001864A5" w:rsidRDefault="001864A5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Seznam literatury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_Toc195125267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40CD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4D2C07F3" w14:textId="212949EF" w:rsidR="001864A5" w:rsidRDefault="001864A5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Seznam obrázků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_Toc195125268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40CD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D39D38A" w14:textId="2A8B818D" w:rsidR="001864A5" w:rsidRDefault="001864A5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Historie revizí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_Toc195125269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40CD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28F288AC" w14:textId="1E751BF1" w:rsidR="009F106A" w:rsidRPr="00AB72A3" w:rsidRDefault="009F106A" w:rsidP="009F106A">
          <w:r w:rsidRPr="00AB72A3">
            <w:rPr>
              <w:b/>
            </w:rPr>
            <w:fldChar w:fldCharType="end"/>
          </w:r>
        </w:p>
      </w:sdtContent>
    </w:sdt>
    <w:p w14:paraId="7B71EF4B" w14:textId="77777777" w:rsidR="00282A3F" w:rsidRPr="00AB72A3" w:rsidRDefault="00282A3F">
      <w:pPr>
        <w:spacing w:before="160" w:after="320"/>
      </w:pPr>
      <w:r w:rsidRPr="00AB72A3">
        <w:br w:type="page"/>
      </w:r>
    </w:p>
    <w:p w14:paraId="5CF61505" w14:textId="77777777" w:rsidR="00552032" w:rsidRPr="00AB72A3" w:rsidRDefault="00294EEA" w:rsidP="00C748B1">
      <w:pPr>
        <w:pStyle w:val="Nadpis1"/>
      </w:pPr>
      <w:bookmarkStart w:id="6" w:name="_Toc195125255"/>
      <w:r w:rsidRPr="00AB72A3">
        <w:lastRenderedPageBreak/>
        <w:t>Zadání</w:t>
      </w:r>
      <w:bookmarkEnd w:id="6"/>
    </w:p>
    <w:p w14:paraId="3DE27131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b/>
          <w:bCs/>
          <w:color w:val="1D2125"/>
          <w:sz w:val="23"/>
          <w:szCs w:val="23"/>
          <w:lang w:eastAsia="cs-CZ"/>
        </w:rPr>
        <w:t>Použité rekvizity</w:t>
      </w:r>
    </w:p>
    <w:p w14:paraId="331D2F95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 </w:t>
      </w:r>
    </w:p>
    <w:p w14:paraId="01B72540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vozidlo: </w:t>
      </w:r>
      <w:r w:rsidRPr="00007D64">
        <w:rPr>
          <w:rFonts w:ascii="Roboto" w:eastAsia="Times New Roman" w:hAnsi="Roboto" w:cs="Times New Roman"/>
          <w:b/>
          <w:bCs/>
          <w:color w:val="1D2125"/>
          <w:sz w:val="23"/>
          <w:szCs w:val="23"/>
          <w:lang w:eastAsia="cs-CZ"/>
        </w:rPr>
        <w:t>Škoda Citigoe iV</w:t>
      </w:r>
    </w:p>
    <w:p w14:paraId="6A1CAB9D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 </w:t>
      </w:r>
    </w:p>
    <w:p w14:paraId="68F09C0C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OBD adaptér:</w:t>
      </w:r>
      <w:r w:rsidRPr="00007D64">
        <w:rPr>
          <w:rFonts w:ascii="Roboto" w:eastAsia="Times New Roman" w:hAnsi="Roboto" w:cs="Times New Roman"/>
          <w:b/>
          <w:bCs/>
          <w:color w:val="1D2125"/>
          <w:sz w:val="23"/>
          <w:szCs w:val="23"/>
          <w:lang w:eastAsia="cs-CZ"/>
        </w:rPr>
        <w:t> OBDlink LX</w:t>
      </w:r>
    </w:p>
    <w:p w14:paraId="719F6C6C" w14:textId="77777777" w:rsidR="00007D64" w:rsidRPr="00007D64" w:rsidRDefault="00007D64" w:rsidP="00007D64">
      <w:pPr>
        <w:numPr>
          <w:ilvl w:val="0"/>
          <w:numId w:val="22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doporučený Bluetooth adaptér s velmi širokou podporou a rozumnou cenou,</w:t>
      </w:r>
    </w:p>
    <w:p w14:paraId="0C0F52F0" w14:textId="77777777" w:rsidR="00007D64" w:rsidRPr="00007D64" w:rsidRDefault="00007D64" w:rsidP="00007D64">
      <w:pPr>
        <w:numPr>
          <w:ilvl w:val="0"/>
          <w:numId w:val="22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podpora v aplikaci RaceChrono</w:t>
      </w:r>
    </w:p>
    <w:p w14:paraId="42ED83A6" w14:textId="0669A1D8" w:rsidR="00007D64" w:rsidRPr="00007D64" w:rsidRDefault="00007D64" w:rsidP="00007D64">
      <w:pPr>
        <w:numPr>
          <w:ilvl w:val="0"/>
          <w:numId w:val="22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hyperlink r:id="rId13" w:tgtFrame="_blank" w:tooltip="https://www.obdlink.com/products/obdlink-lx/" w:history="1">
        <w:r w:rsidRPr="00007D64">
          <w:rPr>
            <w:rFonts w:ascii="Roboto" w:eastAsia="Times New Roman" w:hAnsi="Roboto" w:cs="Times New Roman"/>
            <w:color w:val="5948AD"/>
            <w:sz w:val="23"/>
            <w:szCs w:val="23"/>
            <w:u w:val="single"/>
            <w:lang w:eastAsia="cs-CZ"/>
          </w:rPr>
          <w:t>https://www.obdlink.com/products/obdlink-lx/</w:t>
        </w:r>
      </w:hyperlink>
    </w:p>
    <w:p w14:paraId="2CE05591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GPS s Bluetooth: </w:t>
      </w:r>
      <w:r w:rsidRPr="00007D64">
        <w:rPr>
          <w:rFonts w:ascii="Roboto" w:eastAsia="Times New Roman" w:hAnsi="Roboto" w:cs="Times New Roman"/>
          <w:b/>
          <w:bCs/>
          <w:color w:val="1D2125"/>
          <w:sz w:val="23"/>
          <w:szCs w:val="23"/>
          <w:lang w:eastAsia="cs-CZ"/>
        </w:rPr>
        <w:t>Qstarz BL-1000GT</w:t>
      </w:r>
    </w:p>
    <w:p w14:paraId="353F627C" w14:textId="77777777" w:rsidR="00007D64" w:rsidRPr="00007D64" w:rsidRDefault="00007D64" w:rsidP="00007D64">
      <w:pPr>
        <w:numPr>
          <w:ilvl w:val="0"/>
          <w:numId w:val="23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použitá 10Hz Bluetooth GPS s podporou RaceChrono, docela drahá záležitost</w:t>
      </w:r>
    </w:p>
    <w:p w14:paraId="5BB1FB79" w14:textId="77777777" w:rsidR="00007D64" w:rsidRPr="00007D64" w:rsidRDefault="00007D64" w:rsidP="00007D64">
      <w:pPr>
        <w:numPr>
          <w:ilvl w:val="0"/>
          <w:numId w:val="23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podpora GNSS, log na SDkartu, integrovaná IMU (akcelerometr), baterie na 12h provozu, USB-mikro</w:t>
      </w:r>
    </w:p>
    <w:p w14:paraId="56093549" w14:textId="77777777" w:rsidR="00007D64" w:rsidRPr="00007D64" w:rsidRDefault="00007D64" w:rsidP="00007D64">
      <w:pPr>
        <w:numPr>
          <w:ilvl w:val="0"/>
          <w:numId w:val="23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pořízená kvůli nedostupnosti Garmin GLO2, slušná přesnost GPS</w:t>
      </w:r>
    </w:p>
    <w:p w14:paraId="3A4E13AD" w14:textId="4FD420B9" w:rsidR="00007D64" w:rsidRPr="00007D64" w:rsidRDefault="00007D64" w:rsidP="00007D64">
      <w:pPr>
        <w:numPr>
          <w:ilvl w:val="0"/>
          <w:numId w:val="23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hyperlink r:id="rId14" w:tgtFrame="_blank" w:tooltip="http://racing.qstarz.com/products/bl-1000gt.html" w:history="1">
        <w:r w:rsidRPr="00007D64">
          <w:rPr>
            <w:rFonts w:ascii="Roboto" w:eastAsia="Times New Roman" w:hAnsi="Roboto" w:cs="Times New Roman"/>
            <w:color w:val="5948AD"/>
            <w:sz w:val="23"/>
            <w:szCs w:val="23"/>
            <w:u w:val="single"/>
            <w:lang w:eastAsia="cs-CZ"/>
          </w:rPr>
          <w:t>http://racing.qstarz.com/Products/BL-1000GT.html</w:t>
        </w:r>
      </w:hyperlink>
    </w:p>
    <w:p w14:paraId="6055ABBD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Aplikace pro sběr dat: </w:t>
      </w:r>
      <w:r w:rsidRPr="00007D64">
        <w:rPr>
          <w:rFonts w:ascii="Roboto" w:eastAsia="Times New Roman" w:hAnsi="Roboto" w:cs="Times New Roman"/>
          <w:b/>
          <w:bCs/>
          <w:color w:val="1D2125"/>
          <w:sz w:val="23"/>
          <w:szCs w:val="23"/>
          <w:lang w:eastAsia="cs-CZ"/>
        </w:rPr>
        <w:t>RaceChrono</w:t>
      </w:r>
    </w:p>
    <w:p w14:paraId="51AA4DF9" w14:textId="77777777" w:rsidR="00007D64" w:rsidRPr="00007D64" w:rsidRDefault="00007D64" w:rsidP="00007D64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doporučená mobilní aplikace pro sběr RDC dat za rozumnou cenu, Android i Apple</w:t>
      </w:r>
    </w:p>
    <w:p w14:paraId="0D7E1AE8" w14:textId="77777777" w:rsidR="00007D64" w:rsidRPr="00007D64" w:rsidRDefault="00007D64" w:rsidP="00007D64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zdarma, ale pro možnost delšího záznamu než 5 min je třeba dokoupit licenci cca 200 Kč</w:t>
      </w:r>
    </w:p>
    <w:p w14:paraId="39DAFAC4" w14:textId="77777777" w:rsidR="00007D64" w:rsidRPr="00007D64" w:rsidRDefault="00007D64" w:rsidP="00007D64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pro záznam dat do logu vyžaduje externí BLE GPS (pozor na kompatibilní modely GPS)</w:t>
      </w:r>
    </w:p>
    <w:p w14:paraId="20D30BCB" w14:textId="77777777" w:rsidR="00007D64" w:rsidRPr="00007D64" w:rsidRDefault="00007D64" w:rsidP="00007D64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podporuje jak ISO-TP (OBDII) tak i odposlech dat z CAN sběrnice vozu s možností automatického rozklíčování při znalosti rovnic/kódování</w:t>
      </w:r>
    </w:p>
    <w:p w14:paraId="5B783560" w14:textId="77777777" w:rsidR="00007D64" w:rsidRPr="00007D64" w:rsidRDefault="00007D64" w:rsidP="00007D64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výstup dat je možné generovat v mnoha formátech. Pro spolupráci s aplikací VBOX je vhodné nastavit formát .vbo</w:t>
      </w:r>
    </w:p>
    <w:p w14:paraId="2DA47A6B" w14:textId="2797675C" w:rsidR="00007D64" w:rsidRPr="00007D64" w:rsidRDefault="00007D64" w:rsidP="00007D64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hyperlink r:id="rId15" w:tgtFrame="_blank" w:tooltip="https://racechrono.com/" w:history="1">
        <w:r w:rsidRPr="00007D64">
          <w:rPr>
            <w:rFonts w:ascii="Roboto" w:eastAsia="Times New Roman" w:hAnsi="Roboto" w:cs="Times New Roman"/>
            <w:color w:val="5948AD"/>
            <w:sz w:val="23"/>
            <w:szCs w:val="23"/>
            <w:u w:val="single"/>
            <w:lang w:eastAsia="cs-CZ"/>
          </w:rPr>
          <w:t>https://racechrono.com/</w:t>
        </w:r>
      </w:hyperlink>
    </w:p>
    <w:p w14:paraId="19F92CD8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Aplikace pro práci s daty: </w:t>
      </w:r>
      <w:r w:rsidRPr="00007D64">
        <w:rPr>
          <w:rFonts w:ascii="Roboto" w:eastAsia="Times New Roman" w:hAnsi="Roboto" w:cs="Times New Roman"/>
          <w:b/>
          <w:bCs/>
          <w:color w:val="1D2125"/>
          <w:sz w:val="23"/>
          <w:szCs w:val="23"/>
          <w:lang w:eastAsia="cs-CZ"/>
        </w:rPr>
        <w:t>VBOX Test Suite</w:t>
      </w:r>
    </w:p>
    <w:p w14:paraId="073A295F" w14:textId="77777777" w:rsidR="00007D64" w:rsidRPr="00007D64" w:rsidRDefault="00007D64" w:rsidP="00007D64">
      <w:pPr>
        <w:numPr>
          <w:ilvl w:val="0"/>
          <w:numId w:val="25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doporučená aplikace pro rychlé vyhodnocení RDC dat</w:t>
      </w:r>
    </w:p>
    <w:p w14:paraId="5D51DF40" w14:textId="77777777" w:rsidR="00007D64" w:rsidRPr="00007D64" w:rsidRDefault="00007D64" w:rsidP="00007D64">
      <w:pPr>
        <w:numPr>
          <w:ilvl w:val="0"/>
          <w:numId w:val="25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zdarma, vyžaduje bezplatnou registraci k odstranění otravné hlášky</w:t>
      </w:r>
    </w:p>
    <w:p w14:paraId="28EE8DDE" w14:textId="77777777" w:rsidR="00007D64" w:rsidRPr="00007D64" w:rsidRDefault="00007D64" w:rsidP="00007D64">
      <w:pPr>
        <w:numPr>
          <w:ilvl w:val="0"/>
          <w:numId w:val="25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podpora dat ve formátu .vbox</w:t>
      </w:r>
    </w:p>
    <w:p w14:paraId="62C53B8A" w14:textId="1D6DF730" w:rsidR="00007D64" w:rsidRPr="00007D64" w:rsidRDefault="00007D64" w:rsidP="00007D64">
      <w:pPr>
        <w:numPr>
          <w:ilvl w:val="0"/>
          <w:numId w:val="25"/>
        </w:numPr>
        <w:shd w:val="clear" w:color="auto" w:fill="F8F9FA"/>
        <w:spacing w:before="100" w:beforeAutospacing="1" w:after="100" w:afterAutospacing="1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hyperlink r:id="rId16" w:tgtFrame="_blank" w:tooltip="https://www.vboxautomotive.co.uk/index.php/en/software-overview" w:history="1">
        <w:r w:rsidRPr="00007D64">
          <w:rPr>
            <w:rFonts w:ascii="Roboto" w:eastAsia="Times New Roman" w:hAnsi="Roboto" w:cs="Times New Roman"/>
            <w:color w:val="5948AD"/>
            <w:sz w:val="23"/>
            <w:szCs w:val="23"/>
            <w:u w:val="single"/>
            <w:lang w:eastAsia="cs-CZ"/>
          </w:rPr>
          <w:t>https://www.vboxautomotive.co.uk/index.php/en/software-overview</w:t>
        </w:r>
      </w:hyperlink>
    </w:p>
    <w:p w14:paraId="4389F852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 </w:t>
      </w:r>
    </w:p>
    <w:p w14:paraId="1F083DCE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Vysvětlivky:</w:t>
      </w:r>
    </w:p>
    <w:p w14:paraId="1A37BD6A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i/>
          <w:iCs/>
          <w:color w:val="1D2125"/>
          <w:sz w:val="23"/>
          <w:szCs w:val="23"/>
          <w:lang w:eastAsia="cs-CZ"/>
        </w:rPr>
        <w:t>RDC - Real Driving Cycle</w:t>
      </w:r>
      <w:r w:rsidRPr="00007D64">
        <w:rPr>
          <w:rFonts w:ascii="Roboto" w:eastAsia="Times New Roman" w:hAnsi="Roboto" w:cs="Times New Roman"/>
          <w:i/>
          <w:iCs/>
          <w:color w:val="1D2125"/>
          <w:sz w:val="23"/>
          <w:szCs w:val="23"/>
          <w:lang w:eastAsia="cs-CZ"/>
        </w:rPr>
        <w:br/>
      </w:r>
    </w:p>
    <w:p w14:paraId="676A3A1C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lastRenderedPageBreak/>
        <w:t>Pro základní zobrazení průběhů naměřených dat slouží jednoduchý program VBOX, stahujte z odkazu uvedeného výše.</w:t>
      </w:r>
    </w:p>
    <w:p w14:paraId="7144439F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 </w:t>
      </w:r>
    </w:p>
    <w:p w14:paraId="62E329D7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Lze si přidávat grafy pro zobrazení všech měřených hodnot, data lze exportovat do CSV souboru pro následné zpracování například v matlabu, stačí dát Save AS a zde zakliknout all.</w:t>
      </w: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br/>
      </w:r>
    </w:p>
    <w:p w14:paraId="3FC8F958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Z naměřených dat z jízdy vložte do protokolu průběhy těch veličin, které jsou (pro Vás) nejzajímavější a zdůvodněte to.</w:t>
      </w: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br/>
      </w:r>
    </w:p>
    <w:p w14:paraId="1C126F73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Najděte data, jako je maximální proud z baterie do měniče motoru, maximální proud rekuperace zpět do baterie, maximální moment motoru, maximální výkon motoru a další, které jsou z dat jasně viditelná. Pokud tyto data nenajde v datech z vlastní jízdy, podívejte se na jízdy ostatních.</w:t>
      </w: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br/>
      </w:r>
    </w:p>
    <w:p w14:paraId="0A4A5763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Zpracujte krátký protokol z jízd vozidlem Citigoe iV, žádné dlouhé slohové úlohy, jde hlavně o to, abyste si uvědomili, co se v autě během jízdy děje.</w:t>
      </w:r>
    </w:p>
    <w:p w14:paraId="610724D0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 </w:t>
      </w:r>
    </w:p>
    <w:p w14:paraId="6A1C3413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Soubory logu .vbo jsou číslovány postupně, jak jezdily skupiny na cvičení.</w:t>
      </w:r>
    </w:p>
    <w:p w14:paraId="5706A80C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 </w:t>
      </w:r>
    </w:p>
    <w:p w14:paraId="3569CAD2" w14:textId="77777777" w:rsidR="00007D64" w:rsidRPr="00007D64" w:rsidRDefault="00007D64" w:rsidP="00007D64">
      <w:pPr>
        <w:shd w:val="clear" w:color="auto" w:fill="F8F9FA"/>
        <w:spacing w:before="0" w:after="0" w:line="240" w:lineRule="auto"/>
        <w:jc w:val="left"/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</w:pPr>
      <w:r w:rsidRPr="00007D64">
        <w:rPr>
          <w:rFonts w:ascii="Roboto" w:eastAsia="Times New Roman" w:hAnsi="Roboto" w:cs="Times New Roman"/>
          <w:color w:val="1D2125"/>
          <w:sz w:val="23"/>
          <w:szCs w:val="23"/>
          <w:lang w:eastAsia="cs-CZ"/>
        </w:rPr>
        <w:t>V protokolu uvádějte název (číslo) souboru měření jízdy!</w:t>
      </w:r>
    </w:p>
    <w:p w14:paraId="6791358F" w14:textId="7E6AEAF8" w:rsidR="00137FEE" w:rsidRPr="00AB72A3" w:rsidRDefault="00137FEE" w:rsidP="00964AEA"/>
    <w:p w14:paraId="48C0997F" w14:textId="77777777" w:rsidR="007F4302" w:rsidRPr="00AB72A3" w:rsidRDefault="007F4302" w:rsidP="007F4302">
      <w:pPr>
        <w:pStyle w:val="Nadpis2"/>
      </w:pPr>
      <w:bookmarkStart w:id="7" w:name="_Toc195125256"/>
      <w:r w:rsidRPr="00AB72A3">
        <w:t>Seznam použitých přístrojů a zařízení</w:t>
      </w:r>
      <w:bookmarkEnd w:id="7"/>
    </w:p>
    <w:p w14:paraId="2A095318" w14:textId="0E882D45" w:rsidR="007F0E6F" w:rsidRPr="00AB72A3" w:rsidRDefault="007F0E6F" w:rsidP="00CF364B">
      <w:pPr>
        <w:pStyle w:val="Titulek"/>
      </w:pPr>
      <w:r w:rsidRPr="00AB72A3">
        <w:t xml:space="preserve">Tabulka </w:t>
      </w:r>
      <w:r w:rsidR="00796C04" w:rsidRPr="00AB72A3">
        <w:fldChar w:fldCharType="begin"/>
      </w:r>
      <w:r w:rsidR="00796C04" w:rsidRPr="00AB72A3">
        <w:instrText xml:space="preserve"> SEQ Tabulka \* ARABIC </w:instrText>
      </w:r>
      <w:r w:rsidR="00796C04" w:rsidRPr="00AB72A3">
        <w:fldChar w:fldCharType="separate"/>
      </w:r>
      <w:r w:rsidR="005D40CD">
        <w:rPr>
          <w:noProof/>
        </w:rPr>
        <w:t>1</w:t>
      </w:r>
      <w:r w:rsidR="00796C04" w:rsidRPr="00AB72A3">
        <w:rPr>
          <w:noProof/>
        </w:rPr>
        <w:fldChar w:fldCharType="end"/>
      </w:r>
      <w:r w:rsidRPr="00AB72A3">
        <w:t xml:space="preserve">: </w:t>
      </w:r>
      <w:r w:rsidR="00831A30">
        <w:t>Seznam použitých přístrojů</w:t>
      </w:r>
    </w:p>
    <w:tbl>
      <w:tblPr>
        <w:tblStyle w:val="HlavnStylTabulky"/>
        <w:tblW w:w="0" w:type="auto"/>
        <w:tblLook w:val="0420" w:firstRow="1" w:lastRow="0" w:firstColumn="0" w:lastColumn="0" w:noHBand="0" w:noVBand="1"/>
      </w:tblPr>
      <w:tblGrid>
        <w:gridCol w:w="2547"/>
        <w:gridCol w:w="3827"/>
      </w:tblGrid>
      <w:tr w:rsidR="00F4258A" w:rsidRPr="00AB72A3" w14:paraId="706F3825" w14:textId="77777777" w:rsidTr="004E1D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7" w:type="dxa"/>
          </w:tcPr>
          <w:p w14:paraId="42C594C3" w14:textId="77777777" w:rsidR="00F4258A" w:rsidRPr="00AB72A3" w:rsidRDefault="00776829" w:rsidP="00776829">
            <w:pPr>
              <w:rPr>
                <w:b w:val="0"/>
              </w:rPr>
            </w:pPr>
            <w:r w:rsidRPr="00AB72A3">
              <w:t>P</w:t>
            </w:r>
            <w:r w:rsidR="00F4258A" w:rsidRPr="00AB72A3">
              <w:t>řístroj</w:t>
            </w:r>
          </w:p>
        </w:tc>
        <w:tc>
          <w:tcPr>
            <w:tcW w:w="3827" w:type="dxa"/>
          </w:tcPr>
          <w:p w14:paraId="30E8DCE6" w14:textId="77777777" w:rsidR="00F4258A" w:rsidRPr="00AB72A3" w:rsidRDefault="00776829" w:rsidP="00776829">
            <w:pPr>
              <w:rPr>
                <w:b w:val="0"/>
              </w:rPr>
            </w:pPr>
            <w:r w:rsidRPr="00AB72A3">
              <w:t>M</w:t>
            </w:r>
            <w:r w:rsidR="004C4316" w:rsidRPr="00AB72A3">
              <w:t>odel</w:t>
            </w:r>
          </w:p>
        </w:tc>
      </w:tr>
      <w:tr w:rsidR="00F4258A" w:rsidRPr="00AB72A3" w14:paraId="5FB16874" w14:textId="77777777" w:rsidTr="004E1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75C9E66A" w14:textId="7178E408" w:rsidR="00F4258A" w:rsidRPr="00AB72A3" w:rsidRDefault="00224D47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Vozidlo</w:t>
            </w:r>
          </w:p>
        </w:tc>
        <w:tc>
          <w:tcPr>
            <w:tcW w:w="3827" w:type="dxa"/>
          </w:tcPr>
          <w:p w14:paraId="5D995DD4" w14:textId="14195A6C" w:rsidR="00F4258A" w:rsidRPr="00AB72A3" w:rsidRDefault="00224D47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Škoda Citigo</w:t>
            </w:r>
            <w:r w:rsidRPr="00654D94">
              <w:rPr>
                <w:rFonts w:cstheme="minorHAnsi"/>
                <w:vertAlign w:val="superscript"/>
              </w:rPr>
              <w:t>e</w:t>
            </w:r>
            <w:r>
              <w:rPr>
                <w:rFonts w:cstheme="minorHAnsi"/>
              </w:rPr>
              <w:t xml:space="preserve"> iV</w:t>
            </w:r>
          </w:p>
        </w:tc>
      </w:tr>
      <w:tr w:rsidR="00F4258A" w:rsidRPr="00AB72A3" w14:paraId="45AADC80" w14:textId="77777777" w:rsidTr="004E1D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34010D32" w14:textId="63F49314" w:rsidR="00F4258A" w:rsidRPr="00AB72A3" w:rsidRDefault="00224D47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OBD adaptér</w:t>
            </w:r>
          </w:p>
        </w:tc>
        <w:tc>
          <w:tcPr>
            <w:tcW w:w="3827" w:type="dxa"/>
          </w:tcPr>
          <w:p w14:paraId="276415F3" w14:textId="52D27A46" w:rsidR="00F4258A" w:rsidRPr="00AB72A3" w:rsidRDefault="00224D47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OBDlink LX</w:t>
            </w:r>
          </w:p>
        </w:tc>
      </w:tr>
      <w:tr w:rsidR="00126A7A" w:rsidRPr="00AB72A3" w14:paraId="79F51DDD" w14:textId="77777777" w:rsidTr="004E1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46D9F071" w14:textId="438DB5E9" w:rsidR="00126A7A" w:rsidRPr="00AB72A3" w:rsidRDefault="00224D47" w:rsidP="001424B1">
            <w:pPr>
              <w:spacing w:after="0"/>
              <w:rPr>
                <w:rFonts w:eastAsia="Times New Roman" w:cs="Arial"/>
              </w:rPr>
            </w:pPr>
            <w:r>
              <w:rPr>
                <w:rFonts w:eastAsia="Times New Roman" w:cs="Arial"/>
              </w:rPr>
              <w:t>GPS s Bluetooth</w:t>
            </w:r>
          </w:p>
        </w:tc>
        <w:tc>
          <w:tcPr>
            <w:tcW w:w="3827" w:type="dxa"/>
          </w:tcPr>
          <w:p w14:paraId="31EA0601" w14:textId="79F2509D" w:rsidR="00126A7A" w:rsidRPr="00AB72A3" w:rsidRDefault="00224D47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Qstarz BL-1000GT</w:t>
            </w:r>
          </w:p>
        </w:tc>
      </w:tr>
    </w:tbl>
    <w:p w14:paraId="6BAA0998" w14:textId="28E6080A" w:rsidR="000D25B2" w:rsidRDefault="000D25B2" w:rsidP="006360C6">
      <w:pPr>
        <w:keepNext/>
        <w:jc w:val="center"/>
      </w:pPr>
    </w:p>
    <w:p w14:paraId="1BCF27D9" w14:textId="77777777" w:rsidR="000D25B2" w:rsidRDefault="000D25B2">
      <w:pPr>
        <w:jc w:val="left"/>
      </w:pPr>
      <w:r>
        <w:br w:type="page"/>
      </w:r>
    </w:p>
    <w:p w14:paraId="0EC3BD4C" w14:textId="77777777" w:rsidR="00C748B1" w:rsidRPr="00AB72A3" w:rsidRDefault="00985192" w:rsidP="00C748B1">
      <w:pPr>
        <w:pStyle w:val="Nadpis1"/>
      </w:pPr>
      <w:bookmarkStart w:id="8" w:name="_Toc195125257"/>
      <w:r w:rsidRPr="00AB72A3">
        <w:lastRenderedPageBreak/>
        <w:t>M</w:t>
      </w:r>
      <w:r w:rsidR="007F4302" w:rsidRPr="00AB72A3">
        <w:t>ěření a zpracování dat</w:t>
      </w:r>
      <w:bookmarkEnd w:id="8"/>
    </w:p>
    <w:p w14:paraId="79872EB1" w14:textId="77777777" w:rsidR="000722B0" w:rsidRPr="000722B0" w:rsidRDefault="000722B0" w:rsidP="000722B0">
      <w:pPr>
        <w:pStyle w:val="Nadpis2"/>
      </w:pPr>
      <w:bookmarkStart w:id="9" w:name="_Toc195125258"/>
      <w:r w:rsidRPr="000722B0">
        <w:t>Průběh měření</w:t>
      </w:r>
      <w:bookmarkEnd w:id="9"/>
    </w:p>
    <w:p w14:paraId="52174857" w14:textId="77777777" w:rsidR="000722B0" w:rsidRPr="000722B0" w:rsidRDefault="000722B0" w:rsidP="000722B0">
      <w:pPr>
        <w:jc w:val="left"/>
      </w:pPr>
      <w:r w:rsidRPr="000722B0">
        <w:t>Měření bylo prováděno na vozidle Škoda Citigo</w:t>
      </w:r>
      <w:r w:rsidRPr="000722B0">
        <w:rPr>
          <w:vertAlign w:val="superscript"/>
        </w:rPr>
        <w:t>e</w:t>
      </w:r>
      <w:r w:rsidRPr="000722B0">
        <w:t xml:space="preserve"> během jízdy po předem zvoleném okruhu v délce přibližně 30 km v okolí Liberce. Trasa zahrnovala různé typy komunikací – městské ulice, mimoměstské úseky i silnici pro motorová vozidla, aby bylo možné zachytit chování vozu v různých jízdních režimech.</w:t>
      </w:r>
    </w:p>
    <w:p w14:paraId="623F1E2D" w14:textId="3EB0668C" w:rsidR="000722B0" w:rsidRDefault="000722B0" w:rsidP="000722B0">
      <w:pPr>
        <w:jc w:val="left"/>
      </w:pPr>
      <w:r w:rsidRPr="000722B0">
        <w:t>Pro sběr dat byl použit OBD adaptér, který byl propojen s mobilním telefonem. Adaptér umožnil získávat údaje přímo z palubní jednotky vozidla. Během jízdy tak byla zaznamenávána data týkající se například rychlosti vozidla, zrychlení, napětí baterie</w:t>
      </w:r>
      <w:r w:rsidR="003D5B8B">
        <w:t xml:space="preserve"> </w:t>
      </w:r>
      <w:r w:rsidRPr="000722B0">
        <w:t>a dalších parametrů.</w:t>
      </w:r>
    </w:p>
    <w:p w14:paraId="01FD0C29" w14:textId="77777777" w:rsidR="00FA08CD" w:rsidRPr="00FA08CD" w:rsidRDefault="00FA08CD" w:rsidP="00FA08CD">
      <w:pPr>
        <w:pStyle w:val="Nadpis2"/>
      </w:pPr>
      <w:bookmarkStart w:id="10" w:name="_Toc195125259"/>
      <w:r w:rsidRPr="00FA08CD">
        <w:t>Zpracování dat</w:t>
      </w:r>
      <w:bookmarkEnd w:id="10"/>
    </w:p>
    <w:p w14:paraId="63C8204A" w14:textId="77777777" w:rsidR="00FA08CD" w:rsidRPr="00FA08CD" w:rsidRDefault="00FA08CD" w:rsidP="00FA08CD">
      <w:pPr>
        <w:jc w:val="left"/>
      </w:pPr>
      <w:r w:rsidRPr="00FA08CD">
        <w:t>Získaná data byla uložena ve formátu .vbox. Tento soubor byl následně otevřen v softwaru VBOX Test Suite, kde byl proveden export do formátu .csv, jenž je vhodnější pro následné zpracování.</w:t>
      </w:r>
    </w:p>
    <w:p w14:paraId="0F8B94D9" w14:textId="2382CBF3" w:rsidR="000D25B2" w:rsidRDefault="00FA08CD" w:rsidP="00FA08CD">
      <w:pPr>
        <w:jc w:val="left"/>
      </w:pPr>
      <w:r w:rsidRPr="00FA08CD">
        <w:t>Veškerá analýza probíhala v prostředí Matlab, kde byl vytvořen skript pro načtení a vizualizaci dat. Pomocí tohoto skriptu byly generovány různé grafy (např. rychlost v čase,  změny napětí baterie</w:t>
      </w:r>
      <w:r w:rsidR="004015A1">
        <w:t>, Otáčky motoru</w:t>
      </w:r>
      <w:r w:rsidRPr="00FA08CD">
        <w:t xml:space="preserve"> apod.)</w:t>
      </w:r>
      <w:r w:rsidR="00D27D8F">
        <w:t>.</w:t>
      </w:r>
    </w:p>
    <w:p w14:paraId="7E87BC8E" w14:textId="77777777" w:rsidR="000D25B2" w:rsidRDefault="000D25B2">
      <w:pPr>
        <w:jc w:val="left"/>
      </w:pPr>
      <w:r>
        <w:br w:type="page"/>
      </w:r>
    </w:p>
    <w:p w14:paraId="36DDF5F1" w14:textId="4FD5D69A" w:rsidR="00FA08CD" w:rsidRDefault="00CE08BD" w:rsidP="00CE08BD">
      <w:pPr>
        <w:pStyle w:val="Nadpis3"/>
      </w:pPr>
      <w:bookmarkStart w:id="11" w:name="_Toc195125260"/>
      <w:r>
        <w:lastRenderedPageBreak/>
        <w:t>Rychlost</w:t>
      </w:r>
      <w:bookmarkEnd w:id="11"/>
    </w:p>
    <w:p w14:paraId="3060E16D" w14:textId="77777777" w:rsidR="00CF364B" w:rsidRDefault="00CE08BD" w:rsidP="00CF364B">
      <w:pPr>
        <w:keepNext/>
      </w:pPr>
      <w:r>
        <w:rPr>
          <w:noProof/>
        </w:rPr>
        <w:drawing>
          <wp:inline distT="0" distB="0" distL="0" distR="0" wp14:anchorId="709136C9" wp14:editId="15B2E177">
            <wp:extent cx="6490970" cy="4868545"/>
            <wp:effectExtent l="0" t="0" r="5080" b="8255"/>
            <wp:docPr id="366266957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66957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0802" w14:textId="618ED589" w:rsidR="00CE08BD" w:rsidRDefault="00CF364B" w:rsidP="00CF364B">
      <w:pPr>
        <w:pStyle w:val="Titulek"/>
      </w:pPr>
      <w:bookmarkStart w:id="12" w:name="_Toc195125270"/>
      <w:r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5D40CD">
        <w:rPr>
          <w:noProof/>
        </w:rPr>
        <w:t>1</w:t>
      </w:r>
      <w:r>
        <w:fldChar w:fldCharType="end"/>
      </w:r>
      <w:r>
        <w:t>: Rychlost</w:t>
      </w:r>
      <w:bookmarkEnd w:id="12"/>
    </w:p>
    <w:p w14:paraId="77B9AE82" w14:textId="61F50EA5" w:rsidR="00CE08BD" w:rsidRDefault="00CE08BD" w:rsidP="00CE08BD">
      <w:pPr>
        <w:pStyle w:val="Nadpis3"/>
      </w:pPr>
      <w:bookmarkStart w:id="13" w:name="_Toc195125261"/>
      <w:r>
        <w:lastRenderedPageBreak/>
        <w:t>Proud Baterie</w:t>
      </w:r>
      <w:bookmarkEnd w:id="13"/>
    </w:p>
    <w:p w14:paraId="2A70783D" w14:textId="77777777" w:rsidR="00CF364B" w:rsidRDefault="00CE08BD" w:rsidP="00CF364B">
      <w:pPr>
        <w:keepNext/>
      </w:pPr>
      <w:r>
        <w:rPr>
          <w:noProof/>
        </w:rPr>
        <w:drawing>
          <wp:inline distT="0" distB="0" distL="0" distR="0" wp14:anchorId="595DC4AA" wp14:editId="19199394">
            <wp:extent cx="6490970" cy="4868545"/>
            <wp:effectExtent l="0" t="0" r="5080" b="8255"/>
            <wp:docPr id="1205060937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60937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1819" w14:textId="698BA29C" w:rsidR="00CE08BD" w:rsidRDefault="00CF364B" w:rsidP="00CF364B">
      <w:pPr>
        <w:pStyle w:val="Titulek"/>
      </w:pPr>
      <w:bookmarkStart w:id="14" w:name="_Toc195125271"/>
      <w:r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5D40CD">
        <w:rPr>
          <w:noProof/>
        </w:rPr>
        <w:t>2</w:t>
      </w:r>
      <w:r>
        <w:fldChar w:fldCharType="end"/>
      </w:r>
      <w:r>
        <w:t>: Proud baterie</w:t>
      </w:r>
      <w:bookmarkEnd w:id="14"/>
    </w:p>
    <w:p w14:paraId="2BAD7E5C" w14:textId="39D56032" w:rsidR="000A002B" w:rsidRDefault="000A002B" w:rsidP="000A002B">
      <w:r>
        <w:t>Maximální dosažený proud baterie: 213.98 A</w:t>
      </w:r>
    </w:p>
    <w:p w14:paraId="5E6A1710" w14:textId="73A55B71" w:rsidR="000A002B" w:rsidRDefault="000A002B" w:rsidP="000A002B">
      <w:r>
        <w:t>Maximální dosažená rekuperace baterie: 133.46 A</w:t>
      </w:r>
    </w:p>
    <w:p w14:paraId="6A35E800" w14:textId="129CB771" w:rsidR="00CE08BD" w:rsidRDefault="00CE08BD" w:rsidP="00CE08BD">
      <w:pPr>
        <w:pStyle w:val="Nadpis3"/>
      </w:pPr>
      <w:bookmarkStart w:id="15" w:name="_Toc195125262"/>
      <w:r>
        <w:lastRenderedPageBreak/>
        <w:t>Napětí baterie</w:t>
      </w:r>
      <w:bookmarkEnd w:id="15"/>
    </w:p>
    <w:p w14:paraId="33812C7C" w14:textId="77777777" w:rsidR="00465594" w:rsidRDefault="00465594" w:rsidP="00465594">
      <w:pPr>
        <w:keepNext/>
      </w:pPr>
      <w:r w:rsidRPr="00465594">
        <w:rPr>
          <w:noProof/>
        </w:rPr>
        <w:drawing>
          <wp:inline distT="0" distB="0" distL="0" distR="0" wp14:anchorId="7E909380" wp14:editId="7C2AC0BC">
            <wp:extent cx="6490970" cy="4868545"/>
            <wp:effectExtent l="0" t="0" r="5080" b="8255"/>
            <wp:docPr id="2057484193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84193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05AE" w14:textId="3873E52E" w:rsidR="00CE08BD" w:rsidRDefault="00465594" w:rsidP="00465594">
      <w:pPr>
        <w:pStyle w:val="Titulek"/>
      </w:pPr>
      <w:bookmarkStart w:id="16" w:name="_Toc195125272"/>
      <w:r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5D40CD">
        <w:rPr>
          <w:noProof/>
        </w:rPr>
        <w:t>3</w:t>
      </w:r>
      <w:r>
        <w:fldChar w:fldCharType="end"/>
      </w:r>
      <w:r>
        <w:t>: Napětí baterie</w:t>
      </w:r>
      <w:bookmarkEnd w:id="16"/>
    </w:p>
    <w:p w14:paraId="05CF9CB7" w14:textId="776FFC59" w:rsidR="000A002B" w:rsidRDefault="000A002B" w:rsidP="00CE08BD">
      <w:r w:rsidRPr="000A002B">
        <w:t>Maximální napětí baterie: 331.97 V</w:t>
      </w:r>
    </w:p>
    <w:p w14:paraId="5604C135" w14:textId="62394647" w:rsidR="000A002B" w:rsidRDefault="000A002B" w:rsidP="00CE08BD">
      <w:r>
        <w:t>Minimální napětí baterie: 3</w:t>
      </w:r>
      <w:r w:rsidR="00452DD7">
        <w:t>01</w:t>
      </w:r>
      <w:r>
        <w:t>.</w:t>
      </w:r>
      <w:r w:rsidR="00452DD7">
        <w:t>0</w:t>
      </w:r>
      <w:r>
        <w:t>5 V</w:t>
      </w:r>
    </w:p>
    <w:p w14:paraId="1537059B" w14:textId="730A84B7" w:rsidR="00452DD7" w:rsidRDefault="00452DD7" w:rsidP="00CE08BD">
      <w:r>
        <w:t>Napětí baterie na konci měření: 31</w:t>
      </w:r>
      <w:r w:rsidR="00F4644D">
        <w:t>3</w:t>
      </w:r>
      <w:r>
        <w:t>.</w:t>
      </w:r>
      <w:r w:rsidR="00BD05A4">
        <w:t>8</w:t>
      </w:r>
      <w:r w:rsidR="002B5634">
        <w:t xml:space="preserve"> </w:t>
      </w:r>
      <w:r>
        <w:t>V</w:t>
      </w:r>
    </w:p>
    <w:p w14:paraId="028139FC" w14:textId="2C6FBBF2" w:rsidR="00CE08BD" w:rsidRDefault="00CE08BD" w:rsidP="00CE08BD">
      <w:pPr>
        <w:pStyle w:val="Nadpis3"/>
      </w:pPr>
      <w:bookmarkStart w:id="17" w:name="_Toc195125263"/>
      <w:r>
        <w:lastRenderedPageBreak/>
        <w:t>Otáčky motoru</w:t>
      </w:r>
      <w:bookmarkEnd w:id="17"/>
    </w:p>
    <w:p w14:paraId="3F5B348F" w14:textId="77777777" w:rsidR="00CF364B" w:rsidRDefault="00CE08BD" w:rsidP="00CF364B">
      <w:pPr>
        <w:keepNext/>
      </w:pPr>
      <w:r>
        <w:rPr>
          <w:noProof/>
        </w:rPr>
        <w:drawing>
          <wp:inline distT="0" distB="0" distL="0" distR="0" wp14:anchorId="3D491839" wp14:editId="09B18836">
            <wp:extent cx="6490970" cy="4868545"/>
            <wp:effectExtent l="0" t="0" r="5080" b="8255"/>
            <wp:docPr id="1905191634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91634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6CAB" w14:textId="00845F0D" w:rsidR="00CE08BD" w:rsidRDefault="00CF364B" w:rsidP="00CF364B">
      <w:pPr>
        <w:pStyle w:val="Titulek"/>
      </w:pPr>
      <w:bookmarkStart w:id="18" w:name="_Toc195125273"/>
      <w:r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5D40CD">
        <w:rPr>
          <w:noProof/>
        </w:rPr>
        <w:t>4</w:t>
      </w:r>
      <w:r>
        <w:fldChar w:fldCharType="end"/>
      </w:r>
      <w:r>
        <w:t>: Otáčky motoru</w:t>
      </w:r>
      <w:bookmarkEnd w:id="18"/>
    </w:p>
    <w:p w14:paraId="63986D42" w14:textId="1DE6BE1B" w:rsidR="007E460C" w:rsidRDefault="007E460C" w:rsidP="00CE08BD">
      <w:r w:rsidRPr="007E460C">
        <w:t>Maximální dosažené otáčky motoru: 8137 RPM</w:t>
      </w:r>
    </w:p>
    <w:p w14:paraId="30702017" w14:textId="07F3E3BE" w:rsidR="00CE08BD" w:rsidRDefault="00CE08BD" w:rsidP="00CE08BD">
      <w:pPr>
        <w:pStyle w:val="Nadpis3"/>
      </w:pPr>
      <w:bookmarkStart w:id="19" w:name="_Toc195125264"/>
      <w:r>
        <w:lastRenderedPageBreak/>
        <w:t>Kroutící moment elektrického pohonu</w:t>
      </w:r>
      <w:bookmarkEnd w:id="19"/>
    </w:p>
    <w:p w14:paraId="11EF4603" w14:textId="77777777" w:rsidR="004B1BCD" w:rsidRDefault="00CE08BD" w:rsidP="004B1BCD">
      <w:pPr>
        <w:keepNext/>
      </w:pPr>
      <w:r>
        <w:rPr>
          <w:noProof/>
        </w:rPr>
        <w:drawing>
          <wp:inline distT="0" distB="0" distL="0" distR="0" wp14:anchorId="7464B9AF" wp14:editId="3A21080D">
            <wp:extent cx="6490970" cy="4868545"/>
            <wp:effectExtent l="0" t="0" r="5080" b="8255"/>
            <wp:docPr id="1251982722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82722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CBA" w14:textId="3610F41A" w:rsidR="004B1BCD" w:rsidRDefault="004B1BCD" w:rsidP="004B1BCD">
      <w:pPr>
        <w:pStyle w:val="Titulek"/>
      </w:pPr>
      <w:bookmarkStart w:id="20" w:name="_Toc195125274"/>
      <w:r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5D40CD">
        <w:rPr>
          <w:noProof/>
        </w:rPr>
        <w:t>5</w:t>
      </w:r>
      <w:r>
        <w:fldChar w:fldCharType="end"/>
      </w:r>
      <w:r>
        <w:t xml:space="preserve">: </w:t>
      </w:r>
      <w:r w:rsidRPr="00033185">
        <w:t>Kroutící moment elektrického pohon</w:t>
      </w:r>
      <w:r>
        <w:t>u</w:t>
      </w:r>
      <w:bookmarkEnd w:id="20"/>
    </w:p>
    <w:p w14:paraId="0DE51D4E" w14:textId="77777777" w:rsidR="007E460C" w:rsidRDefault="007E460C" w:rsidP="007E460C">
      <w:r>
        <w:t>Maximální dosažený kroutící moment motoru: 143.37 N/m</w:t>
      </w:r>
    </w:p>
    <w:p w14:paraId="06B58821" w14:textId="29A1F9B3" w:rsidR="007E460C" w:rsidRDefault="007E460C" w:rsidP="007E460C">
      <w:r>
        <w:t>Maximální dosažený kroutící moment motoru při rekuperaci: 125.24 N/m</w:t>
      </w:r>
    </w:p>
    <w:p w14:paraId="21BE5D2F" w14:textId="0EA829AC" w:rsidR="00CE08BD" w:rsidRDefault="00CE08BD" w:rsidP="00CE08BD">
      <w:pPr>
        <w:pStyle w:val="Nadpis3"/>
      </w:pPr>
      <w:bookmarkStart w:id="21" w:name="_Toc195125265"/>
      <w:r>
        <w:lastRenderedPageBreak/>
        <w:t>Příkon/Výkon elektrického pohonu</w:t>
      </w:r>
      <w:bookmarkEnd w:id="21"/>
    </w:p>
    <w:p w14:paraId="68C76CF6" w14:textId="77777777" w:rsidR="004B1BCD" w:rsidRDefault="00CE08BD" w:rsidP="004B1BCD">
      <w:pPr>
        <w:keepNext/>
      </w:pPr>
      <w:r>
        <w:rPr>
          <w:noProof/>
        </w:rPr>
        <w:drawing>
          <wp:inline distT="0" distB="0" distL="0" distR="0" wp14:anchorId="2E57352B" wp14:editId="0B7F605D">
            <wp:extent cx="6490970" cy="4868545"/>
            <wp:effectExtent l="0" t="0" r="5080" b="8255"/>
            <wp:docPr id="1814388106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88106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01F" w14:textId="16010670" w:rsidR="00CE08BD" w:rsidRDefault="004B1BCD" w:rsidP="00465594">
      <w:pPr>
        <w:pStyle w:val="Titulek"/>
      </w:pPr>
      <w:bookmarkStart w:id="22" w:name="_Toc195125275"/>
      <w:r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5D40CD">
        <w:rPr>
          <w:noProof/>
        </w:rPr>
        <w:t>6</w:t>
      </w:r>
      <w:r>
        <w:fldChar w:fldCharType="end"/>
      </w:r>
      <w:r>
        <w:t xml:space="preserve">: </w:t>
      </w:r>
      <w:r w:rsidRPr="00F733BB">
        <w:t>Příkon/Výkon elektrického pohonu</w:t>
      </w:r>
      <w:bookmarkEnd w:id="22"/>
    </w:p>
    <w:p w14:paraId="43EC84F0" w14:textId="77777777" w:rsidR="00F41A65" w:rsidRPr="00CE08BD" w:rsidRDefault="00F41A65" w:rsidP="00F41A65">
      <w:r>
        <w:t>Nejvyšší dosažený příkon motoru: 64.60 kW</w:t>
      </w:r>
    </w:p>
    <w:p w14:paraId="470D4320" w14:textId="6F8618B0" w:rsidR="007E460C" w:rsidRDefault="007E460C" w:rsidP="007E460C">
      <w:r>
        <w:t>Nejvyšší dosažený výkon motoru: 6</w:t>
      </w:r>
      <w:r>
        <w:t>3</w:t>
      </w:r>
      <w:r>
        <w:t>.</w:t>
      </w:r>
      <w:r>
        <w:t>56</w:t>
      </w:r>
      <w:r>
        <w:t xml:space="preserve"> kW</w:t>
      </w:r>
    </w:p>
    <w:p w14:paraId="36B51A06" w14:textId="017244EB" w:rsidR="00FA08CD" w:rsidRPr="000722B0" w:rsidRDefault="003828A8" w:rsidP="000722B0">
      <w:pPr>
        <w:jc w:val="left"/>
      </w:pPr>
      <w:r w:rsidRPr="003828A8">
        <w:t>Účinnost elektrického pohonu</w:t>
      </w:r>
      <w:r>
        <w:t xml:space="preserve"> byla vypočítána na</w:t>
      </w:r>
      <w:r w:rsidRPr="003828A8">
        <w:t xml:space="preserve"> </w:t>
      </w:r>
      <w:r w:rsidRPr="003B41C9">
        <w:rPr>
          <w:b/>
          <w:bCs/>
          <w:sz w:val="24"/>
          <w:szCs w:val="24"/>
        </w:rPr>
        <w:t>96.19 %</w:t>
      </w:r>
    </w:p>
    <w:p w14:paraId="729195B2" w14:textId="42D7416E" w:rsidR="004E1D08" w:rsidRPr="00AB72A3" w:rsidRDefault="004E1D08" w:rsidP="004E1D08">
      <w:pPr>
        <w:jc w:val="center"/>
      </w:pPr>
    </w:p>
    <w:p w14:paraId="25E94E87" w14:textId="77777777" w:rsidR="00B03FEE" w:rsidRPr="00AB72A3" w:rsidRDefault="00294EEA" w:rsidP="00B03FEE">
      <w:pPr>
        <w:pStyle w:val="Nadpis1"/>
      </w:pPr>
      <w:bookmarkStart w:id="23" w:name="_Toc195125266"/>
      <w:r w:rsidRPr="00AB72A3">
        <w:lastRenderedPageBreak/>
        <w:t>Závěr</w:t>
      </w:r>
      <w:bookmarkEnd w:id="23"/>
    </w:p>
    <w:p w14:paraId="10CA55FD" w14:textId="53BEB718" w:rsidR="00AB72A3" w:rsidRPr="00AB72A3" w:rsidRDefault="000C0F28" w:rsidP="00B03FEE">
      <w:pPr>
        <w:rPr>
          <w:rFonts w:cstheme="minorHAnsi"/>
          <w:b/>
          <w:bCs/>
        </w:rPr>
      </w:pPr>
      <w:r w:rsidRPr="000C0F28">
        <w:rPr>
          <w:rFonts w:cstheme="minorHAnsi"/>
        </w:rPr>
        <w:t>Měřením jsme získali ucelený přehled o chování vozu Škoda Citigo</w:t>
      </w:r>
      <w:r w:rsidRPr="00654D94">
        <w:rPr>
          <w:rFonts w:cstheme="minorHAnsi"/>
          <w:vertAlign w:val="superscript"/>
        </w:rPr>
        <w:t>e</w:t>
      </w:r>
      <w:r w:rsidRPr="000C0F28">
        <w:rPr>
          <w:rFonts w:cstheme="minorHAnsi"/>
        </w:rPr>
        <w:t xml:space="preserve"> v reálném provozu při jízdě po různých typech komunikací. Díky propojení OBD adaptéru s mobilním telefonem bylo možné přesně sledovat vybrané parametry vozidla. Následným zpracováním dat v programu Matlab jsme vytvořili přehledné grafy a identifikovali klíčové hodnoty</w:t>
      </w:r>
      <w:r w:rsidR="00567401">
        <w:rPr>
          <w:rFonts w:cstheme="minorHAnsi"/>
        </w:rPr>
        <w:t>.</w:t>
      </w:r>
    </w:p>
    <w:p w14:paraId="3D5180F0" w14:textId="77777777" w:rsidR="00B03FEE" w:rsidRPr="00AB72A3" w:rsidRDefault="00B03FEE" w:rsidP="004E1D08">
      <w:pPr>
        <w:pStyle w:val="Nadpis1"/>
        <w:pageBreakBefore w:val="0"/>
        <w:numPr>
          <w:ilvl w:val="0"/>
          <w:numId w:val="0"/>
        </w:numPr>
        <w:ind w:left="851" w:hanging="851"/>
      </w:pPr>
      <w:bookmarkStart w:id="24" w:name="_Toc195125267"/>
      <w:r w:rsidRPr="00AB72A3">
        <w:t>Seznam literatury</w:t>
      </w:r>
      <w:bookmarkEnd w:id="24"/>
    </w:p>
    <w:p w14:paraId="40674E78" w14:textId="45514BF9" w:rsidR="002B00F2" w:rsidRDefault="002B00F2" w:rsidP="00EC6F5C">
      <w:r>
        <w:t xml:space="preserve">[1] </w:t>
      </w:r>
      <w:r w:rsidRPr="009E16C1">
        <w:rPr>
          <w:b/>
          <w:bCs/>
        </w:rPr>
        <w:t>ŠKODA AUTO a.s.</w:t>
      </w:r>
      <w:r>
        <w:t xml:space="preserve"> </w:t>
      </w:r>
      <w:r w:rsidRPr="002B00F2">
        <w:t xml:space="preserve">Škoda Citigoe iV – Technické parametry. Mladá Boleslav: ŠKODA AUTO a.s., </w:t>
      </w:r>
      <w:r w:rsidR="00543772">
        <w:t xml:space="preserve">     </w:t>
      </w:r>
      <w:r w:rsidR="00082BF1">
        <w:t xml:space="preserve">vydání: </w:t>
      </w:r>
      <w:r w:rsidR="00082BF1" w:rsidRPr="00082BF1">
        <w:t>22. 10. 2020</w:t>
      </w:r>
      <w:r w:rsidR="00EC6F5C">
        <w:t xml:space="preserve"> </w:t>
      </w:r>
      <w:r w:rsidRPr="002B00F2">
        <w:t xml:space="preserve">Dostupné z: </w:t>
      </w:r>
      <w:hyperlink r:id="rId29" w:history="1">
        <w:r w:rsidR="00F355C8" w:rsidRPr="00964BFE">
          <w:rPr>
            <w:rStyle w:val="Hypertextovodkaz"/>
          </w:rPr>
          <w:t>https://cdn.skoda-storyboard.com/2019/09/TD-CITIGOe-iV-cz.pdf</w:t>
        </w:r>
      </w:hyperlink>
    </w:p>
    <w:p w14:paraId="0E9A9A03" w14:textId="5ADC7429" w:rsidR="009A5A46" w:rsidRDefault="00372B40" w:rsidP="002B00F2">
      <w:r>
        <w:t xml:space="preserve">[2] </w:t>
      </w:r>
      <w:r w:rsidRPr="009E16C1">
        <w:rPr>
          <w:b/>
          <w:bCs/>
        </w:rPr>
        <w:t>ScanTool.net LLC.</w:t>
      </w:r>
      <w:r>
        <w:t xml:space="preserve"> </w:t>
      </w:r>
      <w:r w:rsidR="002B00F2" w:rsidRPr="002B00F2">
        <w:t>OBDLink LX – OBD-II Adaptér s Bluetooth. Texas: ScanTool.net LLC,</w:t>
      </w:r>
      <w:r w:rsidR="002B00F2" w:rsidRPr="002B00F2">
        <w:br/>
        <w:t xml:space="preserve">Dostupné z: </w:t>
      </w:r>
      <w:hyperlink r:id="rId30" w:history="1">
        <w:r w:rsidR="009A5A46" w:rsidRPr="00964BFE">
          <w:rPr>
            <w:rStyle w:val="Hypertextovodkaz"/>
          </w:rPr>
          <w:t>https://www.obdsol.com/wp-content/uploads/LX_spec_sheet_20160809.pdf</w:t>
        </w:r>
      </w:hyperlink>
    </w:p>
    <w:p w14:paraId="44B6D4C6" w14:textId="56612787" w:rsidR="009A5A46" w:rsidRDefault="009E16C1" w:rsidP="009A5A46">
      <w:r>
        <w:t>[</w:t>
      </w:r>
      <w:r w:rsidR="009A5A46">
        <w:t>3</w:t>
      </w:r>
      <w:r>
        <w:t xml:space="preserve">] </w:t>
      </w:r>
      <w:r w:rsidRPr="009E16C1">
        <w:rPr>
          <w:b/>
          <w:bCs/>
        </w:rPr>
        <w:t>Qstarz International Co., Ltd.</w:t>
      </w:r>
      <w:r>
        <w:t xml:space="preserve"> </w:t>
      </w:r>
      <w:r w:rsidR="002B00F2" w:rsidRPr="002B00F2">
        <w:t>Qstarz BL-1000GT – High Performance Bluetooth GPS Receiver. Taipei: Qstarz,</w:t>
      </w:r>
      <w:r w:rsidR="00996F92">
        <w:t xml:space="preserve"> </w:t>
      </w:r>
      <w:r w:rsidR="002B00F2" w:rsidRPr="002B00F2">
        <w:t xml:space="preserve">Dostupné z: </w:t>
      </w:r>
      <w:hyperlink r:id="rId31" w:history="1">
        <w:r w:rsidR="009A5A46" w:rsidRPr="00964BFE">
          <w:rPr>
            <w:rStyle w:val="Hypertextovodkaz"/>
          </w:rPr>
          <w:t>http://racing.qstarz.com/Products/BL-1000GT.html</w:t>
        </w:r>
      </w:hyperlink>
    </w:p>
    <w:p w14:paraId="7BFF1B91" w14:textId="655D3B3F" w:rsidR="009A5A46" w:rsidRDefault="009A5A46" w:rsidP="009A5A46">
      <w:r>
        <w:t xml:space="preserve"> </w:t>
      </w:r>
    </w:p>
    <w:p w14:paraId="1B42085B" w14:textId="28450C8C" w:rsidR="00D12794" w:rsidRDefault="00D12794" w:rsidP="009A5A46">
      <w:r>
        <w:br w:type="page"/>
      </w:r>
    </w:p>
    <w:p w14:paraId="047B8E1B" w14:textId="77777777" w:rsidR="00D12794" w:rsidRPr="00D43EE6" w:rsidRDefault="00D12794" w:rsidP="009C48FA">
      <w:pPr>
        <w:pStyle w:val="Nadpis1"/>
        <w:numPr>
          <w:ilvl w:val="0"/>
          <w:numId w:val="0"/>
        </w:numPr>
      </w:pPr>
      <w:bookmarkStart w:id="25" w:name="_Toc195125268"/>
      <w:r w:rsidRPr="00D43EE6">
        <w:lastRenderedPageBreak/>
        <w:t>Seznam obrázků</w:t>
      </w:r>
      <w:bookmarkEnd w:id="25"/>
    </w:p>
    <w:p w14:paraId="76D072CD" w14:textId="29C59C21" w:rsidR="001864A5" w:rsidRDefault="00D12794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r>
        <w:fldChar w:fldCharType="begin"/>
      </w:r>
      <w:r>
        <w:instrText xml:space="preserve"> TOC \h \z \c "Graf" </w:instrText>
      </w:r>
      <w:r>
        <w:fldChar w:fldCharType="separate"/>
      </w:r>
      <w:hyperlink w:anchor="_Toc195125270" w:history="1">
        <w:r w:rsidR="001864A5" w:rsidRPr="00DA221D">
          <w:rPr>
            <w:rStyle w:val="Hypertextovodkaz"/>
            <w:noProof/>
          </w:rPr>
          <w:t>Graf 1: Rychlost</w:t>
        </w:r>
        <w:r w:rsidR="001864A5">
          <w:rPr>
            <w:noProof/>
            <w:webHidden/>
          </w:rPr>
          <w:tab/>
        </w:r>
        <w:r w:rsidR="001864A5">
          <w:rPr>
            <w:noProof/>
            <w:webHidden/>
          </w:rPr>
          <w:fldChar w:fldCharType="begin"/>
        </w:r>
        <w:r w:rsidR="001864A5">
          <w:rPr>
            <w:noProof/>
            <w:webHidden/>
          </w:rPr>
          <w:instrText xml:space="preserve"> PAGEREF _Toc195125270 \h </w:instrText>
        </w:r>
        <w:r w:rsidR="001864A5">
          <w:rPr>
            <w:noProof/>
            <w:webHidden/>
          </w:rPr>
        </w:r>
        <w:r w:rsidR="001864A5"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6</w:t>
        </w:r>
        <w:r w:rsidR="001864A5">
          <w:rPr>
            <w:noProof/>
            <w:webHidden/>
          </w:rPr>
          <w:fldChar w:fldCharType="end"/>
        </w:r>
      </w:hyperlink>
    </w:p>
    <w:p w14:paraId="35D11198" w14:textId="242DCA56" w:rsidR="001864A5" w:rsidRDefault="001864A5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5125271" w:history="1">
        <w:r w:rsidRPr="00DA221D">
          <w:rPr>
            <w:rStyle w:val="Hypertextovodkaz"/>
            <w:noProof/>
          </w:rPr>
          <w:t>Graf 2: Proud baterie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_Toc195125271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9CB615" w14:textId="2C06F9EE" w:rsidR="001864A5" w:rsidRDefault="001864A5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5125272" w:history="1">
        <w:r w:rsidRPr="00DA221D">
          <w:rPr>
            <w:rStyle w:val="Hypertextovodkaz"/>
            <w:noProof/>
          </w:rPr>
          <w:t>Graf 3: Napětí baterie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_Toc195125272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021082" w14:textId="2CB31B40" w:rsidR="001864A5" w:rsidRDefault="001864A5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5125273" w:history="1">
        <w:r w:rsidRPr="00DA221D">
          <w:rPr>
            <w:rStyle w:val="Hypertextovodkaz"/>
            <w:noProof/>
          </w:rPr>
          <w:t>Graf 4: Otáčky motoru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_Toc195125273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400CA3" w14:textId="3E61917A" w:rsidR="001864A5" w:rsidRDefault="001864A5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5125274" w:history="1">
        <w:r w:rsidRPr="00DA221D">
          <w:rPr>
            <w:rStyle w:val="Hypertextovodkaz"/>
            <w:noProof/>
          </w:rPr>
          <w:t>Graf 5: Kroutící moment elektrického pohonu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_Toc195125274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531B902" w14:textId="47079EB4" w:rsidR="001864A5" w:rsidRDefault="001864A5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5125275" w:history="1">
        <w:r w:rsidRPr="00DA221D">
          <w:rPr>
            <w:rStyle w:val="Hypertextovodkaz"/>
            <w:noProof/>
          </w:rPr>
          <w:t>Graf 6: Příkon/Výkon elektrického pohonu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_Toc195125275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935BDD" w14:textId="284CA06F" w:rsidR="001864A5" w:rsidRDefault="001864A5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5125276" w:history="1">
        <w:r w:rsidRPr="00DA221D">
          <w:rPr>
            <w:rStyle w:val="Hypertextovodkaz"/>
            <w:noProof/>
          </w:rPr>
          <w:t>Tabulka 7: Historie revizí dokumentu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_Toc195125276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40C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50D4221" w14:textId="63381AD4" w:rsidR="00D12794" w:rsidRDefault="00D12794">
      <w:pPr>
        <w:jc w:val="left"/>
      </w:pPr>
      <w:r>
        <w:fldChar w:fldCharType="end"/>
      </w:r>
      <w:r>
        <w:br w:type="page"/>
      </w:r>
    </w:p>
    <w:p w14:paraId="08C96830" w14:textId="77777777" w:rsidR="00B03FEE" w:rsidRPr="00AB72A3" w:rsidRDefault="00B03FEE" w:rsidP="004E1D08">
      <w:pPr>
        <w:pStyle w:val="Nadpis1"/>
        <w:numPr>
          <w:ilvl w:val="0"/>
          <w:numId w:val="0"/>
        </w:numPr>
        <w:ind w:left="851" w:hanging="851"/>
      </w:pPr>
      <w:bookmarkStart w:id="26" w:name="_Toc156578395"/>
      <w:bookmarkStart w:id="27" w:name="_Toc195125269"/>
      <w:r w:rsidRPr="00AB72A3">
        <w:lastRenderedPageBreak/>
        <w:t>Historie revizí</w:t>
      </w:r>
      <w:bookmarkEnd w:id="26"/>
      <w:bookmarkEnd w:id="27"/>
    </w:p>
    <w:p w14:paraId="31AEAF03" w14:textId="6C619062" w:rsidR="00B03FEE" w:rsidRPr="00AB72A3" w:rsidRDefault="006A2CB9" w:rsidP="00CF364B">
      <w:pPr>
        <w:pStyle w:val="Titulek"/>
      </w:pPr>
      <w:bookmarkStart w:id="28" w:name="_Toc157354155"/>
      <w:bookmarkStart w:id="29" w:name="_Toc189063786"/>
      <w:bookmarkStart w:id="30" w:name="_Toc195125276"/>
      <w:r w:rsidRPr="00AB72A3">
        <w:t xml:space="preserve">Tabulka </w:t>
      </w:r>
      <w:r w:rsidR="00796C04" w:rsidRPr="00AB72A3">
        <w:fldChar w:fldCharType="begin"/>
      </w:r>
      <w:r w:rsidR="00796C04" w:rsidRPr="00AB72A3">
        <w:instrText xml:space="preserve"> SEQ Graf \* ARABIC </w:instrText>
      </w:r>
      <w:r w:rsidR="00796C04" w:rsidRPr="00AB72A3">
        <w:fldChar w:fldCharType="separate"/>
      </w:r>
      <w:r w:rsidR="005D40CD">
        <w:rPr>
          <w:noProof/>
        </w:rPr>
        <w:t>7</w:t>
      </w:r>
      <w:r w:rsidR="00796C04" w:rsidRPr="00AB72A3">
        <w:rPr>
          <w:noProof/>
        </w:rPr>
        <w:fldChar w:fldCharType="end"/>
      </w:r>
      <w:r w:rsidR="00B03FEE" w:rsidRPr="00AB72A3">
        <w:t>: Historie revizí dokumentu</w:t>
      </w:r>
      <w:bookmarkEnd w:id="28"/>
      <w:bookmarkEnd w:id="29"/>
      <w:bookmarkEnd w:id="30"/>
    </w:p>
    <w:tbl>
      <w:tblPr>
        <w:tblStyle w:val="HlavnStylTabulky"/>
        <w:tblW w:w="4995" w:type="pct"/>
        <w:tblLook w:val="0420" w:firstRow="1" w:lastRow="0" w:firstColumn="0" w:lastColumn="0" w:noHBand="0" w:noVBand="1"/>
      </w:tblPr>
      <w:tblGrid>
        <w:gridCol w:w="876"/>
        <w:gridCol w:w="1285"/>
        <w:gridCol w:w="5809"/>
        <w:gridCol w:w="2232"/>
      </w:tblGrid>
      <w:tr w:rsidR="00B378E7" w:rsidRPr="00AB72A3" w14:paraId="7F493304" w14:textId="77777777" w:rsidTr="00A617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9" w:type="pct"/>
          </w:tcPr>
          <w:p w14:paraId="157CDB10" w14:textId="77777777" w:rsidR="00B378E7" w:rsidRPr="00AB72A3" w:rsidRDefault="00B378E7" w:rsidP="007F0E6F">
            <w:r w:rsidRPr="00AB72A3">
              <w:t>Revize</w:t>
            </w:r>
          </w:p>
        </w:tc>
        <w:tc>
          <w:tcPr>
            <w:tcW w:w="630" w:type="pct"/>
          </w:tcPr>
          <w:p w14:paraId="71ECA789" w14:textId="77777777" w:rsidR="00B378E7" w:rsidRPr="00AB72A3" w:rsidRDefault="00B378E7" w:rsidP="007F0E6F">
            <w:r w:rsidRPr="00AB72A3">
              <w:t>Datum</w:t>
            </w:r>
          </w:p>
        </w:tc>
        <w:tc>
          <w:tcPr>
            <w:tcW w:w="2846" w:type="pct"/>
          </w:tcPr>
          <w:p w14:paraId="1EE431DA" w14:textId="77777777" w:rsidR="00B378E7" w:rsidRPr="00AB72A3" w:rsidRDefault="00B378E7" w:rsidP="007F0E6F">
            <w:r w:rsidRPr="00AB72A3">
              <w:t>Popis změn</w:t>
            </w:r>
          </w:p>
        </w:tc>
        <w:tc>
          <w:tcPr>
            <w:tcW w:w="1094" w:type="pct"/>
          </w:tcPr>
          <w:p w14:paraId="33592E12" w14:textId="77777777" w:rsidR="00B378E7" w:rsidRPr="00AB72A3" w:rsidRDefault="00B378E7" w:rsidP="007F0E6F">
            <w:r w:rsidRPr="00AB72A3">
              <w:t>Autor</w:t>
            </w:r>
          </w:p>
        </w:tc>
      </w:tr>
      <w:tr w:rsidR="00B378E7" w:rsidRPr="00AB72A3" w14:paraId="49446130" w14:textId="77777777" w:rsidTr="00A61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tcW w:w="429" w:type="pct"/>
          </w:tcPr>
          <w:p w14:paraId="36370F6C" w14:textId="77777777" w:rsidR="00B378E7" w:rsidRPr="00AB72A3" w:rsidRDefault="00B378E7" w:rsidP="007F0E6F">
            <w:r w:rsidRPr="00AB72A3">
              <w:t>1</w:t>
            </w:r>
          </w:p>
        </w:tc>
        <w:tc>
          <w:tcPr>
            <w:tcW w:w="630" w:type="pct"/>
          </w:tcPr>
          <w:p w14:paraId="79577C85" w14:textId="06FDE664" w:rsidR="00B378E7" w:rsidRPr="00AB72A3" w:rsidRDefault="00A6179B" w:rsidP="007F0E6F">
            <w:r>
              <w:t>8</w:t>
            </w:r>
            <w:r w:rsidR="00B378E7" w:rsidRPr="00AB72A3">
              <w:t>.</w:t>
            </w:r>
            <w:r>
              <w:t>4</w:t>
            </w:r>
            <w:r w:rsidR="00B378E7" w:rsidRPr="00AB72A3">
              <w:t>.202</w:t>
            </w:r>
            <w:r>
              <w:t>5</w:t>
            </w:r>
          </w:p>
        </w:tc>
        <w:tc>
          <w:tcPr>
            <w:tcW w:w="2846" w:type="pct"/>
          </w:tcPr>
          <w:p w14:paraId="2C50F5CD" w14:textId="77777777" w:rsidR="00B378E7" w:rsidRPr="00AB72A3" w:rsidRDefault="00B378E7" w:rsidP="007F0E6F">
            <w:r w:rsidRPr="00AB72A3">
              <w:t xml:space="preserve">Úvodní vydání </w:t>
            </w:r>
          </w:p>
        </w:tc>
        <w:tc>
          <w:tcPr>
            <w:tcW w:w="1094" w:type="pct"/>
          </w:tcPr>
          <w:p w14:paraId="38F27A23" w14:textId="7AE89BEB" w:rsidR="00B378E7" w:rsidRPr="00AB72A3" w:rsidRDefault="0026456E" w:rsidP="0026456E">
            <w:pPr>
              <w:jc w:val="left"/>
            </w:pPr>
            <w:r>
              <w:t>Jan Ezr, Robin Chocholoušek</w:t>
            </w:r>
          </w:p>
        </w:tc>
      </w:tr>
    </w:tbl>
    <w:p w14:paraId="2E7BBDDD" w14:textId="52E01F66" w:rsidR="00F4258A" w:rsidRDefault="00F4258A" w:rsidP="00A6179B">
      <w:pPr>
        <w:rPr>
          <w:rFonts w:cstheme="minorHAnsi"/>
        </w:rPr>
      </w:pPr>
    </w:p>
    <w:sectPr w:rsidR="00F4258A" w:rsidSect="00844014">
      <w:pgSz w:w="12240" w:h="15840"/>
      <w:pgMar w:top="2268" w:right="1009" w:bottom="1361" w:left="1009" w:header="720" w:footer="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A268B3" w14:textId="77777777" w:rsidR="002C49AE" w:rsidRPr="007F0E6F" w:rsidRDefault="002C49AE">
      <w:pPr>
        <w:spacing w:before="0" w:after="0" w:line="240" w:lineRule="auto"/>
      </w:pPr>
      <w:r w:rsidRPr="007F0E6F">
        <w:separator/>
      </w:r>
    </w:p>
    <w:p w14:paraId="329772D8" w14:textId="77777777" w:rsidR="002C49AE" w:rsidRPr="007F0E6F" w:rsidRDefault="002C49AE"/>
  </w:endnote>
  <w:endnote w:type="continuationSeparator" w:id="0">
    <w:p w14:paraId="463C0A21" w14:textId="77777777" w:rsidR="002C49AE" w:rsidRPr="007F0E6F" w:rsidRDefault="002C49AE">
      <w:pPr>
        <w:spacing w:before="0" w:after="0" w:line="240" w:lineRule="auto"/>
      </w:pPr>
      <w:r w:rsidRPr="007F0E6F">
        <w:continuationSeparator/>
      </w:r>
    </w:p>
    <w:p w14:paraId="085D7E9D" w14:textId="77777777" w:rsidR="002C49AE" w:rsidRPr="007F0E6F" w:rsidRDefault="002C49A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1" w:fontKey="{64AB0E09-5E05-47E4-968A-A32B177F6762}"/>
    <w:embedBold r:id="rId2" w:fontKey="{90AC31DC-C717-4B45-B140-2D45A01302D5}"/>
    <w:embedItalic r:id="rId3" w:fontKey="{3725B49F-BD72-49AF-BEF3-55C116352BC1}"/>
    <w:embedBoldItalic r:id="rId4" w:fontKey="{E0833954-2A74-4A3C-8F01-2837EBFC44D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4451A47F-7204-4E40-ADE6-6E375D752B76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6" w:fontKey="{785642E7-DF68-49D4-96FE-D3C146C38D9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E37B547A-2A7F-4E80-AAF7-7019B3CAEEC5}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  <w:embedRegular r:id="rId8" w:fontKey="{567C61CD-6410-49FF-9839-41DA310DFF41}"/>
    <w:embedBold r:id="rId9" w:fontKey="{79C40865-6891-4F1D-BDF3-81A26DDBFD93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  <w:embedRegular r:id="rId10" w:fontKey="{B93D4E0D-272F-4431-8B6D-A74FAFAF65B1}"/>
    <w:embedBold r:id="rId11" w:fontKey="{04F6BCE1-06A9-465A-BE3A-47B43A741747}"/>
    <w:embedItalic r:id="rId12" w:fontKey="{DBC2868C-26DD-4405-B2C6-617905B45B84}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13" w:fontKey="{50CAC2FE-B418-4F31-9527-4540937746A5}"/>
    <w:embedItalic r:id="rId14" w:fontKey="{85747942-3D5B-42BD-A5A9-F51460F28E03}"/>
  </w:font>
  <w:font w:name="TUL Mono">
    <w:altName w:val="Times New Roman"/>
    <w:panose1 w:val="00000000000000000000"/>
    <w:charset w:val="00"/>
    <w:family w:val="modern"/>
    <w:notTrueType/>
    <w:pitch w:val="variable"/>
    <w:sig w:usb0="A10000FF" w:usb1="0000A4FB" w:usb2="00000000" w:usb3="00000000" w:csb0="00000093" w:csb1="00000000"/>
  </w:font>
  <w:font w:name="Inter">
    <w:altName w:val="Cambria Math"/>
    <w:charset w:val="EE"/>
    <w:family w:val="auto"/>
    <w:pitch w:val="variable"/>
    <w:sig w:usb0="E0000AFF" w:usb1="5200A1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15" w:fontKey="{32D8E302-01CD-410E-B7AA-DACA14C48B2F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16" w:fontKey="{18D9E27D-29CF-4F76-8F97-0C07CC14F99A}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17" w:fontKey="{05551BE4-B5F1-431A-95D4-D14E901D1033}"/>
  </w:font>
  <w:font w:name="Roboto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8" w:fontKey="{4D4BFAE1-DC65-4C23-89C9-88D76847C880}"/>
    <w:embedBold r:id="rId19" w:fontKey="{017E2627-01F7-4C18-83EB-DF04B3BEA9E5}"/>
    <w:embedItalic r:id="rId20" w:fontKey="{F3216B0D-740C-49F0-8173-98967D2489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17AB45" w14:textId="32738914" w:rsidR="00E13B07" w:rsidRPr="007F0E6F" w:rsidRDefault="00000000" w:rsidP="00C353AA">
    <w:pPr>
      <w:pStyle w:val="Zpat"/>
      <w:rPr>
        <w:noProof w:val="0"/>
      </w:rPr>
    </w:pPr>
    <w:sdt>
      <w:sdtPr>
        <w:rPr>
          <w:noProof w:val="0"/>
        </w:rPr>
        <w:alias w:val="Comments"/>
        <w:tag w:val=""/>
        <w:id w:val="1999224527"/>
        <w:placeholder>
          <w:docPart w:val="B3174FA839AF49978F8A2371D5E6FB43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 w:rsidR="00AD2C10">
          <w:rPr>
            <w:noProof w:val="0"/>
          </w:rPr>
          <w:t>Revize 1</w:t>
        </w:r>
      </w:sdtContent>
    </w:sdt>
    <w:r w:rsidR="005B5016" w:rsidRPr="007F0E6F">
      <w:rPr>
        <w:b w:val="0"/>
        <w:bCs w:val="0"/>
        <w:noProof w:val="0"/>
      </w:rPr>
      <w:t xml:space="preserve"> </w:t>
    </w:r>
    <w:r w:rsidR="00C353AA" w:rsidRPr="007F0E6F">
      <w:rPr>
        <w:noProof w:val="0"/>
      </w:rPr>
      <w:t xml:space="preserve">| </w:t>
    </w:r>
    <w:sdt>
      <w:sdtPr>
        <w:rPr>
          <w:noProof w:val="0"/>
        </w:rPr>
        <w:alias w:val="Title"/>
        <w:tag w:val=""/>
        <w:id w:val="912130620"/>
        <w:placeholder>
          <w:docPart w:val="7174E893182E45A1BDE7EBC6DAE872C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374F8">
          <w:rPr>
            <w:noProof w:val="0"/>
          </w:rPr>
          <w:t>Měření RCD Citigoe</w:t>
        </w:r>
      </w:sdtContent>
    </w:sdt>
    <w:r w:rsidR="00C353AA" w:rsidRPr="007F0E6F">
      <w:rPr>
        <w:noProof w:val="0"/>
      </w:rPr>
      <w:ptab w:relativeTo="margin" w:alignment="right" w:leader="none"/>
    </w:r>
    <w:r w:rsidR="00C353AA" w:rsidRPr="007F0E6F">
      <w:rPr>
        <w:noProof w:val="0"/>
      </w:rPr>
      <w:fldChar w:fldCharType="begin"/>
    </w:r>
    <w:r w:rsidR="00C353AA" w:rsidRPr="007F0E6F">
      <w:rPr>
        <w:noProof w:val="0"/>
      </w:rPr>
      <w:instrText xml:space="preserve"> PAGE   \* MERGEFORMAT </w:instrText>
    </w:r>
    <w:r w:rsidR="00C353AA" w:rsidRPr="007F0E6F">
      <w:rPr>
        <w:noProof w:val="0"/>
      </w:rPr>
      <w:fldChar w:fldCharType="separate"/>
    </w:r>
    <w:r w:rsidR="00C353AA" w:rsidRPr="007F0E6F">
      <w:rPr>
        <w:noProof w:val="0"/>
      </w:rPr>
      <w:t>3</w:t>
    </w:r>
    <w:r w:rsidR="00C353AA" w:rsidRPr="007F0E6F">
      <w:rPr>
        <w:noProof w:val="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pPr w:leftFromText="141" w:rightFromText="141" w:vertAnchor="text" w:tblpXSpec="center" w:tblpY="1"/>
      <w:tblOverlap w:val="never"/>
      <w:tblW w:w="11453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418"/>
      <w:gridCol w:w="10035"/>
    </w:tblGrid>
    <w:tr w:rsidR="00FB460C" w14:paraId="35DF0166" w14:textId="77777777" w:rsidTr="00FB460C">
      <w:trPr>
        <w:trHeight w:val="567"/>
        <w:jc w:val="center"/>
      </w:trPr>
      <w:tc>
        <w:tcPr>
          <w:tcW w:w="1418" w:type="dxa"/>
          <w:shd w:val="clear" w:color="auto" w:fill="EA7603"/>
          <w:vAlign w:val="center"/>
        </w:tcPr>
        <w:p w14:paraId="34064F29" w14:textId="77777777" w:rsidR="00FB460C" w:rsidRPr="00BC0BA6" w:rsidRDefault="00FB460C" w:rsidP="00BC0BA6">
          <w:pPr>
            <w:ind w:left="598"/>
            <w:rPr>
              <w:b/>
              <w:bCs/>
              <w:color w:val="FFFFFF" w:themeColor="background1"/>
            </w:rPr>
          </w:pPr>
          <w:r w:rsidRPr="00BC0BA6">
            <w:rPr>
              <w:b/>
              <w:bCs/>
              <w:color w:val="FFFFFF" w:themeColor="background1"/>
            </w:rPr>
            <w:fldChar w:fldCharType="begin"/>
          </w:r>
          <w:r w:rsidRPr="00BC0BA6">
            <w:rPr>
              <w:b/>
              <w:bCs/>
              <w:color w:val="FFFFFF" w:themeColor="background1"/>
            </w:rPr>
            <w:instrText>PAGE   \* MERGEFORMAT</w:instrText>
          </w:r>
          <w:r w:rsidRPr="00BC0BA6">
            <w:rPr>
              <w:b/>
              <w:bCs/>
              <w:color w:val="FFFFFF" w:themeColor="background1"/>
            </w:rPr>
            <w:fldChar w:fldCharType="separate"/>
          </w:r>
          <w:r w:rsidRPr="00BC0BA6">
            <w:rPr>
              <w:b/>
              <w:bCs/>
              <w:color w:val="FFFFFF" w:themeColor="background1"/>
            </w:rPr>
            <w:t>2</w:t>
          </w:r>
          <w:r w:rsidRPr="00BC0BA6">
            <w:rPr>
              <w:b/>
              <w:bCs/>
              <w:color w:val="FFFFFF" w:themeColor="background1"/>
            </w:rPr>
            <w:fldChar w:fldCharType="end"/>
          </w:r>
        </w:p>
      </w:tc>
      <w:tc>
        <w:tcPr>
          <w:tcW w:w="10035" w:type="dxa"/>
          <w:shd w:val="clear" w:color="auto" w:fill="EA7603"/>
          <w:vAlign w:val="center"/>
        </w:tcPr>
        <w:p w14:paraId="7117B747" w14:textId="420CDA05" w:rsidR="00FB460C" w:rsidRPr="00BC0BA6" w:rsidRDefault="00000000" w:rsidP="00BC0BA6">
          <w:pPr>
            <w:ind w:right="573"/>
            <w:jc w:val="right"/>
            <w:rPr>
              <w:b/>
              <w:bCs/>
              <w:color w:val="FFFFFF" w:themeColor="background1"/>
            </w:rPr>
          </w:pPr>
          <w:sdt>
            <w:sdtPr>
              <w:rPr>
                <w:b/>
                <w:bCs/>
                <w:color w:val="FFFFFF" w:themeColor="background1"/>
              </w:rPr>
              <w:alias w:val="Název"/>
              <w:tag w:val=""/>
              <w:id w:val="212629190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B374F8">
                <w:rPr>
                  <w:b/>
                  <w:bCs/>
                  <w:color w:val="FFFFFF" w:themeColor="background1"/>
                </w:rPr>
                <w:t>Měření RCD Citigoe</w:t>
              </w:r>
            </w:sdtContent>
          </w:sdt>
          <w:r w:rsidR="00FB460C" w:rsidRPr="00BC0BA6">
            <w:rPr>
              <w:b/>
              <w:bCs/>
              <w:color w:val="FFFFFF" w:themeColor="background1"/>
            </w:rPr>
            <w:t xml:space="preserve"> | </w:t>
          </w:r>
          <w:sdt>
            <w:sdtPr>
              <w:rPr>
                <w:b/>
                <w:bCs/>
                <w:color w:val="FFFFFF" w:themeColor="background1"/>
              </w:rPr>
              <w:alias w:val="Comments"/>
              <w:tag w:val=""/>
              <w:id w:val="1649470802"/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r w:rsidR="00AD2C10">
                <w:rPr>
                  <w:b/>
                  <w:bCs/>
                  <w:color w:val="FFFFFF" w:themeColor="background1"/>
                </w:rPr>
                <w:t>Revize 1</w:t>
              </w:r>
            </w:sdtContent>
          </w:sdt>
        </w:p>
      </w:tc>
    </w:tr>
  </w:tbl>
  <w:p w14:paraId="47458164" w14:textId="77777777" w:rsidR="00D4304F" w:rsidRPr="00BC0BA6" w:rsidRDefault="00D4304F" w:rsidP="00BC0BA6">
    <w:pPr>
      <w:rPr>
        <w:rStyle w:val="FooterTextChar"/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pPr w:leftFromText="141" w:rightFromText="141" w:vertAnchor="text" w:tblpXSpec="center" w:tblpY="1"/>
      <w:tblOverlap w:val="never"/>
      <w:tblW w:w="11453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817"/>
      <w:gridCol w:w="3818"/>
      <w:gridCol w:w="3818"/>
    </w:tblGrid>
    <w:tr w:rsidR="00BC0BA6" w14:paraId="101B428C" w14:textId="77777777" w:rsidTr="00BC0BA6">
      <w:trPr>
        <w:trHeight w:val="567"/>
        <w:jc w:val="center"/>
      </w:trPr>
      <w:tc>
        <w:tcPr>
          <w:tcW w:w="3817" w:type="dxa"/>
          <w:shd w:val="clear" w:color="auto" w:fill="EA7603"/>
          <w:vAlign w:val="center"/>
        </w:tcPr>
        <w:p w14:paraId="3237AF09" w14:textId="77777777" w:rsidR="00582B3B" w:rsidRPr="00BC0BA6" w:rsidRDefault="00582B3B" w:rsidP="00582B3B">
          <w:pPr>
            <w:rPr>
              <w:b/>
              <w:bCs/>
              <w:color w:val="FFFFFF" w:themeColor="background1"/>
            </w:rPr>
          </w:pPr>
        </w:p>
      </w:tc>
      <w:tc>
        <w:tcPr>
          <w:tcW w:w="3818" w:type="dxa"/>
          <w:shd w:val="clear" w:color="auto" w:fill="EA7603"/>
          <w:vAlign w:val="center"/>
        </w:tcPr>
        <w:p w14:paraId="1D42C237" w14:textId="77777777" w:rsidR="00582B3B" w:rsidRPr="00BC0BA6" w:rsidRDefault="00000000" w:rsidP="00582B3B">
          <w:pPr>
            <w:jc w:val="center"/>
            <w:rPr>
              <w:b/>
              <w:bCs/>
              <w:color w:val="FFFFFF" w:themeColor="background1"/>
            </w:rPr>
          </w:pPr>
          <w:sdt>
            <w:sdtPr>
              <w:rPr>
                <w:b/>
                <w:bCs/>
                <w:color w:val="FFFFFF" w:themeColor="background1"/>
              </w:rPr>
              <w:id w:val="-604805517"/>
              <w:lock w:val="contentLocked"/>
            </w:sdtPr>
            <w:sdtContent>
              <w:r w:rsidR="00582B3B" w:rsidRPr="00BC0BA6">
                <w:rPr>
                  <w:b/>
                  <w:bCs/>
                  <w:color w:val="FFFFFF" w:themeColor="background1"/>
                </w:rPr>
                <w:t>[INTERNAL]</w:t>
              </w:r>
            </w:sdtContent>
          </w:sdt>
        </w:p>
      </w:tc>
      <w:tc>
        <w:tcPr>
          <w:tcW w:w="3818" w:type="dxa"/>
          <w:shd w:val="clear" w:color="auto" w:fill="EA7603"/>
          <w:vAlign w:val="center"/>
        </w:tcPr>
        <w:p w14:paraId="25217892" w14:textId="77777777" w:rsidR="00582B3B" w:rsidRPr="00BC0BA6" w:rsidRDefault="00582B3B" w:rsidP="00582B3B">
          <w:pPr>
            <w:rPr>
              <w:b/>
              <w:bCs/>
              <w:color w:val="FFFFFF" w:themeColor="background1"/>
            </w:rPr>
          </w:pPr>
        </w:p>
      </w:tc>
    </w:tr>
  </w:tbl>
  <w:p w14:paraId="00D4AF9B" w14:textId="77777777" w:rsidR="00582B3B" w:rsidRPr="00582B3B" w:rsidRDefault="00582B3B" w:rsidP="00BC0BA6">
    <w:pPr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D2F668" w14:textId="77777777" w:rsidR="002C49AE" w:rsidRPr="007F0E6F" w:rsidRDefault="002C49AE">
      <w:pPr>
        <w:spacing w:before="0" w:after="0" w:line="240" w:lineRule="auto"/>
      </w:pPr>
      <w:r w:rsidRPr="007F0E6F">
        <w:separator/>
      </w:r>
    </w:p>
    <w:p w14:paraId="7443E91E" w14:textId="77777777" w:rsidR="002C49AE" w:rsidRPr="007F0E6F" w:rsidRDefault="002C49AE"/>
  </w:footnote>
  <w:footnote w:type="continuationSeparator" w:id="0">
    <w:p w14:paraId="4977EF67" w14:textId="77777777" w:rsidR="002C49AE" w:rsidRPr="007F0E6F" w:rsidRDefault="002C49AE">
      <w:pPr>
        <w:spacing w:before="0" w:after="0" w:line="240" w:lineRule="auto"/>
      </w:pPr>
      <w:r w:rsidRPr="007F0E6F">
        <w:continuationSeparator/>
      </w:r>
    </w:p>
    <w:p w14:paraId="192825DA" w14:textId="77777777" w:rsidR="002C49AE" w:rsidRPr="007F0E6F" w:rsidRDefault="002C49A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C9A28" w14:textId="77777777" w:rsidR="00126A7A" w:rsidRPr="00B10A30" w:rsidRDefault="007E625F" w:rsidP="002D7A22">
    <w:pPr>
      <w:pStyle w:val="Zhlav"/>
      <w:rPr>
        <w:noProof/>
        <w:color w:val="FF0000"/>
        <w:sz w:val="24"/>
        <w:szCs w:val="24"/>
      </w:rPr>
    </w:pPr>
    <w:r>
      <w:rPr>
        <w:noProof/>
      </w:rPr>
      <w:drawing>
        <wp:anchor distT="0" distB="0" distL="114300" distR="114300" simplePos="0" relativeHeight="251705344" behindDoc="0" locked="0" layoutInCell="1" allowOverlap="1" wp14:anchorId="04A4247E" wp14:editId="28189DC9">
          <wp:simplePos x="0" y="0"/>
          <wp:positionH relativeFrom="margin">
            <wp:align>right</wp:align>
          </wp:positionH>
          <wp:positionV relativeFrom="line">
            <wp:align>top</wp:align>
          </wp:positionV>
          <wp:extent cx="1659600" cy="460800"/>
          <wp:effectExtent l="0" t="0" r="0" b="0"/>
          <wp:wrapNone/>
          <wp:docPr id="820354132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6221955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46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10A30">
      <w:rPr>
        <w:noProof/>
      </w:rPr>
      <w:drawing>
        <wp:anchor distT="0" distB="0" distL="114300" distR="114300" simplePos="0" relativeHeight="251703296" behindDoc="0" locked="0" layoutInCell="1" allowOverlap="1" wp14:anchorId="536A01B5" wp14:editId="24D066DB">
          <wp:simplePos x="0" y="0"/>
          <wp:positionH relativeFrom="margin">
            <wp:align>left</wp:align>
          </wp:positionH>
          <wp:positionV relativeFrom="line">
            <wp:align>top</wp:align>
          </wp:positionV>
          <wp:extent cx="2386800" cy="590400"/>
          <wp:effectExtent l="0" t="0" r="0" b="635"/>
          <wp:wrapNone/>
          <wp:docPr id="771035335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267278" name="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86800" cy="590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2D4E7E" w14:textId="77777777" w:rsidR="00BC456B" w:rsidRPr="005D256F" w:rsidRDefault="0020680D" w:rsidP="00BC456B">
    <w:pPr>
      <w:pStyle w:val="Zhlav"/>
      <w:rPr>
        <w:noProof/>
        <w:sz w:val="24"/>
        <w:szCs w:val="24"/>
      </w:rPr>
    </w:pPr>
    <w:bookmarkStart w:id="0" w:name="_Hlk190866592"/>
    <w:bookmarkStart w:id="1" w:name="_Hlk190866593"/>
    <w:bookmarkStart w:id="2" w:name="_Hlk190866594"/>
    <w:bookmarkStart w:id="3" w:name="_Hlk190866595"/>
    <w:bookmarkStart w:id="4" w:name="_Hlk190866596"/>
    <w:bookmarkStart w:id="5" w:name="_Hlk190866597"/>
    <w:r>
      <w:rPr>
        <w:noProof/>
      </w:rPr>
      <w:drawing>
        <wp:anchor distT="0" distB="0" distL="114300" distR="114300" simplePos="0" relativeHeight="251701248" behindDoc="0" locked="0" layoutInCell="1" allowOverlap="1" wp14:anchorId="6A069AD3" wp14:editId="1A6E847E">
          <wp:simplePos x="0" y="0"/>
          <wp:positionH relativeFrom="margin">
            <wp:align>right</wp:align>
          </wp:positionH>
          <wp:positionV relativeFrom="line">
            <wp:align>top</wp:align>
          </wp:positionV>
          <wp:extent cx="1659600" cy="460800"/>
          <wp:effectExtent l="0" t="0" r="0" b="0"/>
          <wp:wrapNone/>
          <wp:docPr id="2048857066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6221955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46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10A30">
      <w:rPr>
        <w:noProof/>
      </w:rPr>
      <w:drawing>
        <wp:anchor distT="0" distB="0" distL="114300" distR="114300" simplePos="0" relativeHeight="251702272" behindDoc="0" locked="0" layoutInCell="1" allowOverlap="1" wp14:anchorId="1CDDA892" wp14:editId="7E98B7DC">
          <wp:simplePos x="0" y="0"/>
          <wp:positionH relativeFrom="margin">
            <wp:align>left</wp:align>
          </wp:positionH>
          <wp:positionV relativeFrom="line">
            <wp:align>top</wp:align>
          </wp:positionV>
          <wp:extent cx="2379600" cy="590400"/>
          <wp:effectExtent l="0" t="0" r="1905" b="635"/>
          <wp:wrapNone/>
          <wp:docPr id="56408786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267278" name="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79600" cy="590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0"/>
    <w:bookmarkEnd w:id="1"/>
    <w:bookmarkEnd w:id="2"/>
    <w:bookmarkEnd w:id="3"/>
    <w:bookmarkEnd w:id="4"/>
    <w:bookmarkEnd w:id="5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0C4B5103"/>
    <w:multiLevelType w:val="hybridMultilevel"/>
    <w:tmpl w:val="AD0AC416"/>
    <w:lvl w:ilvl="0" w:tplc="1A6C1D10">
      <w:start w:val="1"/>
      <w:numFmt w:val="decimal"/>
      <w:pStyle w:val="slovanseznam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C335AE"/>
    <w:multiLevelType w:val="hybridMultilevel"/>
    <w:tmpl w:val="04EA00A0"/>
    <w:lvl w:ilvl="0" w:tplc="0405000F">
      <w:start w:val="1"/>
      <w:numFmt w:val="decimal"/>
      <w:lvlText w:val="%1."/>
      <w:lvlJc w:val="left"/>
      <w:pPr>
        <w:ind w:left="765" w:hanging="360"/>
      </w:pPr>
    </w:lvl>
    <w:lvl w:ilvl="1" w:tplc="04050019" w:tentative="1">
      <w:start w:val="1"/>
      <w:numFmt w:val="lowerLetter"/>
      <w:lvlText w:val="%2."/>
      <w:lvlJc w:val="left"/>
      <w:pPr>
        <w:ind w:left="1485" w:hanging="360"/>
      </w:pPr>
    </w:lvl>
    <w:lvl w:ilvl="2" w:tplc="0405001B" w:tentative="1">
      <w:start w:val="1"/>
      <w:numFmt w:val="lowerRoman"/>
      <w:lvlText w:val="%3."/>
      <w:lvlJc w:val="right"/>
      <w:pPr>
        <w:ind w:left="2205" w:hanging="180"/>
      </w:pPr>
    </w:lvl>
    <w:lvl w:ilvl="3" w:tplc="0405000F" w:tentative="1">
      <w:start w:val="1"/>
      <w:numFmt w:val="decimal"/>
      <w:lvlText w:val="%4."/>
      <w:lvlJc w:val="left"/>
      <w:pPr>
        <w:ind w:left="2925" w:hanging="360"/>
      </w:pPr>
    </w:lvl>
    <w:lvl w:ilvl="4" w:tplc="04050019" w:tentative="1">
      <w:start w:val="1"/>
      <w:numFmt w:val="lowerLetter"/>
      <w:lvlText w:val="%5."/>
      <w:lvlJc w:val="left"/>
      <w:pPr>
        <w:ind w:left="3645" w:hanging="360"/>
      </w:pPr>
    </w:lvl>
    <w:lvl w:ilvl="5" w:tplc="0405001B" w:tentative="1">
      <w:start w:val="1"/>
      <w:numFmt w:val="lowerRoman"/>
      <w:lvlText w:val="%6."/>
      <w:lvlJc w:val="right"/>
      <w:pPr>
        <w:ind w:left="4365" w:hanging="180"/>
      </w:pPr>
    </w:lvl>
    <w:lvl w:ilvl="6" w:tplc="0405000F" w:tentative="1">
      <w:start w:val="1"/>
      <w:numFmt w:val="decimal"/>
      <w:lvlText w:val="%7."/>
      <w:lvlJc w:val="left"/>
      <w:pPr>
        <w:ind w:left="5085" w:hanging="360"/>
      </w:pPr>
    </w:lvl>
    <w:lvl w:ilvl="7" w:tplc="04050019" w:tentative="1">
      <w:start w:val="1"/>
      <w:numFmt w:val="lowerLetter"/>
      <w:lvlText w:val="%8."/>
      <w:lvlJc w:val="left"/>
      <w:pPr>
        <w:ind w:left="5805" w:hanging="360"/>
      </w:pPr>
    </w:lvl>
    <w:lvl w:ilvl="8" w:tplc="040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16916218"/>
    <w:multiLevelType w:val="multilevel"/>
    <w:tmpl w:val="FBA2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2943F6"/>
    <w:multiLevelType w:val="multilevel"/>
    <w:tmpl w:val="F22C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4551F1"/>
    <w:multiLevelType w:val="hybridMultilevel"/>
    <w:tmpl w:val="D10E88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424DE7"/>
    <w:multiLevelType w:val="hybridMultilevel"/>
    <w:tmpl w:val="D7AC7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3A492D"/>
    <w:multiLevelType w:val="multilevel"/>
    <w:tmpl w:val="B3DA1E92"/>
    <w:lvl w:ilvl="0">
      <w:start w:val="1"/>
      <w:numFmt w:val="decimal"/>
      <w:pStyle w:val="Nadpis1"/>
      <w:suff w:val="space"/>
      <w:lvlText w:val="%1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pStyle w:val="Nadpis2"/>
      <w:suff w:val="space"/>
      <w:lvlText w:val="%1.%2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pStyle w:val="Nadpis5"/>
      <w:lvlText w:val="%1.%2.%3.%4.%5"/>
      <w:lvlJc w:val="left"/>
      <w:pPr>
        <w:ind w:left="851" w:hanging="851"/>
      </w:pPr>
      <w:rPr>
        <w:rFonts w:hint="default"/>
      </w:rPr>
    </w:lvl>
    <w:lvl w:ilvl="5">
      <w:start w:val="1"/>
      <w:numFmt w:val="decimal"/>
      <w:pStyle w:val="Nadpis6"/>
      <w:lvlText w:val="%1.%2.%3.%4.%5.%6"/>
      <w:lvlJc w:val="left"/>
      <w:pPr>
        <w:ind w:left="851" w:hanging="851"/>
      </w:pPr>
      <w:rPr>
        <w:rFonts w:hint="default"/>
      </w:rPr>
    </w:lvl>
    <w:lvl w:ilvl="6">
      <w:start w:val="1"/>
      <w:numFmt w:val="decimal"/>
      <w:pStyle w:val="Nadpis7"/>
      <w:lvlText w:val="%1.%2.%3.%4.%5.%6.%7"/>
      <w:lvlJc w:val="left"/>
      <w:pPr>
        <w:ind w:left="851" w:hanging="851"/>
      </w:pPr>
      <w:rPr>
        <w:rFonts w:hint="default"/>
      </w:rPr>
    </w:lvl>
    <w:lvl w:ilvl="7">
      <w:start w:val="1"/>
      <w:numFmt w:val="decimal"/>
      <w:pStyle w:val="Nadpis8"/>
      <w:lvlText w:val="%1.%2.%3.%4.%5.%6.%7.%8"/>
      <w:lvlJc w:val="left"/>
      <w:pPr>
        <w:ind w:left="851" w:hanging="851"/>
      </w:pPr>
      <w:rPr>
        <w:rFonts w:hint="default"/>
      </w:rPr>
    </w:lvl>
    <w:lvl w:ilvl="8">
      <w:start w:val="1"/>
      <w:numFmt w:val="decimal"/>
      <w:pStyle w:val="Nadpis9"/>
      <w:lvlText w:val="%1.%2.%3.%4.%5.%6.%7.%8.%9"/>
      <w:lvlJc w:val="left"/>
      <w:pPr>
        <w:ind w:left="851" w:hanging="851"/>
      </w:pPr>
      <w:rPr>
        <w:rFonts w:hint="default"/>
      </w:rPr>
    </w:lvl>
  </w:abstractNum>
  <w:abstractNum w:abstractNumId="8" w15:restartNumberingAfterBreak="0">
    <w:nsid w:val="29B3715D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9C4098E"/>
    <w:multiLevelType w:val="hybridMultilevel"/>
    <w:tmpl w:val="9CB65D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2116B2"/>
    <w:multiLevelType w:val="hybridMultilevel"/>
    <w:tmpl w:val="F08EF70C"/>
    <w:lvl w:ilvl="0" w:tplc="0F580340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1" w15:restartNumberingAfterBreak="0">
    <w:nsid w:val="321C1EC6"/>
    <w:multiLevelType w:val="hybridMultilevel"/>
    <w:tmpl w:val="963ADC6C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2" w15:restartNumberingAfterBreak="0">
    <w:nsid w:val="3BAE2F43"/>
    <w:multiLevelType w:val="hybridMultilevel"/>
    <w:tmpl w:val="D758C46C"/>
    <w:lvl w:ilvl="0" w:tplc="FE1288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170938"/>
    <w:multiLevelType w:val="hybridMultilevel"/>
    <w:tmpl w:val="A96AF5C8"/>
    <w:lvl w:ilvl="0" w:tplc="858A7C0E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2766FC"/>
    <w:multiLevelType w:val="multilevel"/>
    <w:tmpl w:val="4A921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C05C39"/>
    <w:multiLevelType w:val="hybridMultilevel"/>
    <w:tmpl w:val="EAB4B0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62546D"/>
    <w:multiLevelType w:val="hybridMultilevel"/>
    <w:tmpl w:val="E2BE1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873F19"/>
    <w:multiLevelType w:val="hybridMultilevel"/>
    <w:tmpl w:val="2E54AC5C"/>
    <w:lvl w:ilvl="0" w:tplc="F0A6AE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924D19"/>
    <w:multiLevelType w:val="multilevel"/>
    <w:tmpl w:val="B3DA1E92"/>
    <w:lvl w:ilvl="0">
      <w:start w:val="1"/>
      <w:numFmt w:val="decimal"/>
      <w:suff w:val="space"/>
      <w:lvlText w:val="%1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1" w:hanging="851"/>
      </w:pPr>
      <w:rPr>
        <w:rFonts w:hint="default"/>
      </w:rPr>
    </w:lvl>
  </w:abstractNum>
  <w:abstractNum w:abstractNumId="19" w15:restartNumberingAfterBreak="0">
    <w:nsid w:val="6DFF1B83"/>
    <w:multiLevelType w:val="hybridMultilevel"/>
    <w:tmpl w:val="2C1CB086"/>
    <w:lvl w:ilvl="0" w:tplc="9EEA0506">
      <w:start w:val="1"/>
      <w:numFmt w:val="bullet"/>
      <w:pStyle w:val="Odstavecsesezname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BC0404"/>
    <w:multiLevelType w:val="multilevel"/>
    <w:tmpl w:val="5782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F61C5D"/>
    <w:multiLevelType w:val="hybridMultilevel"/>
    <w:tmpl w:val="9F4A8688"/>
    <w:lvl w:ilvl="0" w:tplc="ABE84DA8">
      <w:start w:val="1"/>
      <w:numFmt w:val="bullet"/>
      <w:pStyle w:val="Seznamsodrkami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AE5FED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F135F30"/>
    <w:multiLevelType w:val="multilevel"/>
    <w:tmpl w:val="DD3E1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5712102">
    <w:abstractNumId w:val="1"/>
  </w:num>
  <w:num w:numId="2" w16cid:durableId="1415054653">
    <w:abstractNumId w:val="21"/>
  </w:num>
  <w:num w:numId="3" w16cid:durableId="660160184">
    <w:abstractNumId w:val="7"/>
  </w:num>
  <w:num w:numId="4" w16cid:durableId="143316789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56017678">
    <w:abstractNumId w:val="22"/>
  </w:num>
  <w:num w:numId="6" w16cid:durableId="106050382">
    <w:abstractNumId w:val="8"/>
  </w:num>
  <w:num w:numId="7" w16cid:durableId="1886988682">
    <w:abstractNumId w:val="17"/>
  </w:num>
  <w:num w:numId="8" w16cid:durableId="1726296646">
    <w:abstractNumId w:val="0"/>
  </w:num>
  <w:num w:numId="9" w16cid:durableId="2060206855">
    <w:abstractNumId w:val="9"/>
  </w:num>
  <w:num w:numId="10" w16cid:durableId="162013782">
    <w:abstractNumId w:val="5"/>
  </w:num>
  <w:num w:numId="11" w16cid:durableId="1980917837">
    <w:abstractNumId w:val="2"/>
  </w:num>
  <w:num w:numId="12" w16cid:durableId="1097629051">
    <w:abstractNumId w:val="11"/>
  </w:num>
  <w:num w:numId="13" w16cid:durableId="1730881039">
    <w:abstractNumId w:val="15"/>
  </w:num>
  <w:num w:numId="14" w16cid:durableId="1836918380">
    <w:abstractNumId w:val="6"/>
  </w:num>
  <w:num w:numId="15" w16cid:durableId="341670445">
    <w:abstractNumId w:val="16"/>
  </w:num>
  <w:num w:numId="16" w16cid:durableId="1959755292">
    <w:abstractNumId w:val="4"/>
  </w:num>
  <w:num w:numId="17" w16cid:durableId="1617371565">
    <w:abstractNumId w:val="10"/>
  </w:num>
  <w:num w:numId="18" w16cid:durableId="1405568603">
    <w:abstractNumId w:val="18"/>
  </w:num>
  <w:num w:numId="19" w16cid:durableId="2068726002">
    <w:abstractNumId w:val="13"/>
  </w:num>
  <w:num w:numId="20" w16cid:durableId="698890865">
    <w:abstractNumId w:val="12"/>
  </w:num>
  <w:num w:numId="21" w16cid:durableId="1748384297">
    <w:abstractNumId w:val="19"/>
  </w:num>
  <w:num w:numId="22" w16cid:durableId="848904790">
    <w:abstractNumId w:val="23"/>
  </w:num>
  <w:num w:numId="23" w16cid:durableId="261575955">
    <w:abstractNumId w:val="3"/>
  </w:num>
  <w:num w:numId="24" w16cid:durableId="423842906">
    <w:abstractNumId w:val="20"/>
  </w:num>
  <w:num w:numId="25" w16cid:durableId="1829053985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4F8"/>
    <w:rsid w:val="00007750"/>
    <w:rsid w:val="0000795A"/>
    <w:rsid w:val="00007D64"/>
    <w:rsid w:val="00010425"/>
    <w:rsid w:val="00010DF8"/>
    <w:rsid w:val="00015C74"/>
    <w:rsid w:val="00015E0F"/>
    <w:rsid w:val="000208DE"/>
    <w:rsid w:val="00020AC1"/>
    <w:rsid w:val="00022732"/>
    <w:rsid w:val="00022AAD"/>
    <w:rsid w:val="00023605"/>
    <w:rsid w:val="00025F4C"/>
    <w:rsid w:val="000309E2"/>
    <w:rsid w:val="000326FA"/>
    <w:rsid w:val="0003529A"/>
    <w:rsid w:val="000375F3"/>
    <w:rsid w:val="00041103"/>
    <w:rsid w:val="00041BC0"/>
    <w:rsid w:val="000428BC"/>
    <w:rsid w:val="00047F8A"/>
    <w:rsid w:val="0005215F"/>
    <w:rsid w:val="0005253E"/>
    <w:rsid w:val="000543A6"/>
    <w:rsid w:val="00054602"/>
    <w:rsid w:val="0005699A"/>
    <w:rsid w:val="00057E66"/>
    <w:rsid w:val="0006015A"/>
    <w:rsid w:val="00062C26"/>
    <w:rsid w:val="000722B0"/>
    <w:rsid w:val="00073B08"/>
    <w:rsid w:val="000753A4"/>
    <w:rsid w:val="000753A8"/>
    <w:rsid w:val="000759BA"/>
    <w:rsid w:val="00077606"/>
    <w:rsid w:val="00082460"/>
    <w:rsid w:val="00082BF1"/>
    <w:rsid w:val="00084A3B"/>
    <w:rsid w:val="00084BFB"/>
    <w:rsid w:val="00090093"/>
    <w:rsid w:val="000905B5"/>
    <w:rsid w:val="00096ECF"/>
    <w:rsid w:val="000979BA"/>
    <w:rsid w:val="000A002B"/>
    <w:rsid w:val="000A0984"/>
    <w:rsid w:val="000A26CF"/>
    <w:rsid w:val="000A36A3"/>
    <w:rsid w:val="000A489F"/>
    <w:rsid w:val="000B226A"/>
    <w:rsid w:val="000B2C07"/>
    <w:rsid w:val="000B2F77"/>
    <w:rsid w:val="000B3EC8"/>
    <w:rsid w:val="000B67FA"/>
    <w:rsid w:val="000B7A1E"/>
    <w:rsid w:val="000C0F28"/>
    <w:rsid w:val="000C1702"/>
    <w:rsid w:val="000C7887"/>
    <w:rsid w:val="000C7DEF"/>
    <w:rsid w:val="000D2406"/>
    <w:rsid w:val="000D25B2"/>
    <w:rsid w:val="000D562C"/>
    <w:rsid w:val="000D69BB"/>
    <w:rsid w:val="000E012B"/>
    <w:rsid w:val="000E2CDC"/>
    <w:rsid w:val="000E2EB8"/>
    <w:rsid w:val="000E4163"/>
    <w:rsid w:val="000E752F"/>
    <w:rsid w:val="000E7F18"/>
    <w:rsid w:val="000F3B9E"/>
    <w:rsid w:val="000F5726"/>
    <w:rsid w:val="000F7A0C"/>
    <w:rsid w:val="00100C3A"/>
    <w:rsid w:val="00103210"/>
    <w:rsid w:val="0010660F"/>
    <w:rsid w:val="00111B9D"/>
    <w:rsid w:val="00114E90"/>
    <w:rsid w:val="0011772A"/>
    <w:rsid w:val="00121DCD"/>
    <w:rsid w:val="00122EBF"/>
    <w:rsid w:val="00123873"/>
    <w:rsid w:val="00126380"/>
    <w:rsid w:val="00126A7A"/>
    <w:rsid w:val="001329B9"/>
    <w:rsid w:val="0013377C"/>
    <w:rsid w:val="0013425E"/>
    <w:rsid w:val="00136348"/>
    <w:rsid w:val="00136A3B"/>
    <w:rsid w:val="00137FEE"/>
    <w:rsid w:val="001526A7"/>
    <w:rsid w:val="00153E1C"/>
    <w:rsid w:val="00161DBD"/>
    <w:rsid w:val="00165A56"/>
    <w:rsid w:val="001716F4"/>
    <w:rsid w:val="001722E2"/>
    <w:rsid w:val="00184599"/>
    <w:rsid w:val="001864A5"/>
    <w:rsid w:val="0019210D"/>
    <w:rsid w:val="00193CCA"/>
    <w:rsid w:val="00193E8D"/>
    <w:rsid w:val="001A0455"/>
    <w:rsid w:val="001A051A"/>
    <w:rsid w:val="001A07A8"/>
    <w:rsid w:val="001A0BAF"/>
    <w:rsid w:val="001A13E6"/>
    <w:rsid w:val="001A1D26"/>
    <w:rsid w:val="001A3DCF"/>
    <w:rsid w:val="001A3FF2"/>
    <w:rsid w:val="001A4387"/>
    <w:rsid w:val="001A5318"/>
    <w:rsid w:val="001B0E8F"/>
    <w:rsid w:val="001B2570"/>
    <w:rsid w:val="001C7A97"/>
    <w:rsid w:val="001D64BD"/>
    <w:rsid w:val="001D6B77"/>
    <w:rsid w:val="001D7BB3"/>
    <w:rsid w:val="001D7CD9"/>
    <w:rsid w:val="001E29FE"/>
    <w:rsid w:val="001F1DB9"/>
    <w:rsid w:val="001F2925"/>
    <w:rsid w:val="001F4CC1"/>
    <w:rsid w:val="001F4DBC"/>
    <w:rsid w:val="001F6E04"/>
    <w:rsid w:val="001F7564"/>
    <w:rsid w:val="002033AD"/>
    <w:rsid w:val="0020680D"/>
    <w:rsid w:val="0021178E"/>
    <w:rsid w:val="00211931"/>
    <w:rsid w:val="00215939"/>
    <w:rsid w:val="002179B0"/>
    <w:rsid w:val="00220F9E"/>
    <w:rsid w:val="00222707"/>
    <w:rsid w:val="002247EE"/>
    <w:rsid w:val="00224D47"/>
    <w:rsid w:val="00224EC5"/>
    <w:rsid w:val="002256A4"/>
    <w:rsid w:val="00227DF5"/>
    <w:rsid w:val="00235DDA"/>
    <w:rsid w:val="00244285"/>
    <w:rsid w:val="00246BB1"/>
    <w:rsid w:val="00251E59"/>
    <w:rsid w:val="00252E77"/>
    <w:rsid w:val="0025318D"/>
    <w:rsid w:val="002549F7"/>
    <w:rsid w:val="0026070E"/>
    <w:rsid w:val="002612F5"/>
    <w:rsid w:val="00262C7D"/>
    <w:rsid w:val="002644A8"/>
    <w:rsid w:val="0026456E"/>
    <w:rsid w:val="002762F7"/>
    <w:rsid w:val="00277A76"/>
    <w:rsid w:val="00282A3F"/>
    <w:rsid w:val="00282AA1"/>
    <w:rsid w:val="00287E6F"/>
    <w:rsid w:val="00290C10"/>
    <w:rsid w:val="00292368"/>
    <w:rsid w:val="00292A0C"/>
    <w:rsid w:val="00293BDF"/>
    <w:rsid w:val="00293F89"/>
    <w:rsid w:val="00294EEA"/>
    <w:rsid w:val="002A0645"/>
    <w:rsid w:val="002A3718"/>
    <w:rsid w:val="002A5468"/>
    <w:rsid w:val="002B00F2"/>
    <w:rsid w:val="002B17D8"/>
    <w:rsid w:val="002B5634"/>
    <w:rsid w:val="002B6B9F"/>
    <w:rsid w:val="002C15FD"/>
    <w:rsid w:val="002C1FC2"/>
    <w:rsid w:val="002C427D"/>
    <w:rsid w:val="002C49AE"/>
    <w:rsid w:val="002C6C0D"/>
    <w:rsid w:val="002D0DF0"/>
    <w:rsid w:val="002D22E0"/>
    <w:rsid w:val="002D62DF"/>
    <w:rsid w:val="002D7A22"/>
    <w:rsid w:val="002D7A3B"/>
    <w:rsid w:val="002E16C7"/>
    <w:rsid w:val="002E564F"/>
    <w:rsid w:val="002E589C"/>
    <w:rsid w:val="002E6ED4"/>
    <w:rsid w:val="002F2ADE"/>
    <w:rsid w:val="002F34D3"/>
    <w:rsid w:val="002F63C6"/>
    <w:rsid w:val="003008EC"/>
    <w:rsid w:val="00301E8E"/>
    <w:rsid w:val="00302EF1"/>
    <w:rsid w:val="00303709"/>
    <w:rsid w:val="00310AF1"/>
    <w:rsid w:val="003112E5"/>
    <w:rsid w:val="003133F0"/>
    <w:rsid w:val="00313F76"/>
    <w:rsid w:val="00315F17"/>
    <w:rsid w:val="00323804"/>
    <w:rsid w:val="00330CCF"/>
    <w:rsid w:val="00334D43"/>
    <w:rsid w:val="003419F2"/>
    <w:rsid w:val="00343F37"/>
    <w:rsid w:val="0034438A"/>
    <w:rsid w:val="00346C5C"/>
    <w:rsid w:val="003512F2"/>
    <w:rsid w:val="00352494"/>
    <w:rsid w:val="00354B24"/>
    <w:rsid w:val="003570B8"/>
    <w:rsid w:val="003647F5"/>
    <w:rsid w:val="003648B3"/>
    <w:rsid w:val="00372B40"/>
    <w:rsid w:val="00373E57"/>
    <w:rsid w:val="00376D86"/>
    <w:rsid w:val="0038206C"/>
    <w:rsid w:val="003828A8"/>
    <w:rsid w:val="003831AD"/>
    <w:rsid w:val="003843E8"/>
    <w:rsid w:val="00384815"/>
    <w:rsid w:val="003A1EE1"/>
    <w:rsid w:val="003A5C47"/>
    <w:rsid w:val="003A6E79"/>
    <w:rsid w:val="003A72B5"/>
    <w:rsid w:val="003A7658"/>
    <w:rsid w:val="003B41C9"/>
    <w:rsid w:val="003B4647"/>
    <w:rsid w:val="003B4963"/>
    <w:rsid w:val="003B70E3"/>
    <w:rsid w:val="003B7894"/>
    <w:rsid w:val="003C5454"/>
    <w:rsid w:val="003C6164"/>
    <w:rsid w:val="003C6EC1"/>
    <w:rsid w:val="003D1A58"/>
    <w:rsid w:val="003D3401"/>
    <w:rsid w:val="003D3487"/>
    <w:rsid w:val="003D5B8B"/>
    <w:rsid w:val="003E0A8C"/>
    <w:rsid w:val="003E3EDD"/>
    <w:rsid w:val="003E4793"/>
    <w:rsid w:val="003E637E"/>
    <w:rsid w:val="004015A1"/>
    <w:rsid w:val="00416B1A"/>
    <w:rsid w:val="00417F56"/>
    <w:rsid w:val="00421988"/>
    <w:rsid w:val="00433A65"/>
    <w:rsid w:val="0043564A"/>
    <w:rsid w:val="00440BD8"/>
    <w:rsid w:val="004420CC"/>
    <w:rsid w:val="00443F06"/>
    <w:rsid w:val="004463E2"/>
    <w:rsid w:val="00452DD7"/>
    <w:rsid w:val="004544F8"/>
    <w:rsid w:val="00465560"/>
    <w:rsid w:val="00465594"/>
    <w:rsid w:val="004670FA"/>
    <w:rsid w:val="00476093"/>
    <w:rsid w:val="00477380"/>
    <w:rsid w:val="0047758C"/>
    <w:rsid w:val="004826D6"/>
    <w:rsid w:val="0049275A"/>
    <w:rsid w:val="00494D10"/>
    <w:rsid w:val="00495FDD"/>
    <w:rsid w:val="004A4F4A"/>
    <w:rsid w:val="004B1BCD"/>
    <w:rsid w:val="004B2677"/>
    <w:rsid w:val="004B555F"/>
    <w:rsid w:val="004B5B41"/>
    <w:rsid w:val="004B6AAB"/>
    <w:rsid w:val="004B6CA7"/>
    <w:rsid w:val="004C23A3"/>
    <w:rsid w:val="004C4316"/>
    <w:rsid w:val="004D421B"/>
    <w:rsid w:val="004D464F"/>
    <w:rsid w:val="004E1D08"/>
    <w:rsid w:val="004E475C"/>
    <w:rsid w:val="004E5C3F"/>
    <w:rsid w:val="004F1DA7"/>
    <w:rsid w:val="004F2DD2"/>
    <w:rsid w:val="004F7808"/>
    <w:rsid w:val="0050077F"/>
    <w:rsid w:val="00506873"/>
    <w:rsid w:val="00507537"/>
    <w:rsid w:val="0051102C"/>
    <w:rsid w:val="00512CE8"/>
    <w:rsid w:val="005177BC"/>
    <w:rsid w:val="005204F0"/>
    <w:rsid w:val="00520B23"/>
    <w:rsid w:val="00520F13"/>
    <w:rsid w:val="0052363C"/>
    <w:rsid w:val="00524F57"/>
    <w:rsid w:val="00526CE1"/>
    <w:rsid w:val="00532F9C"/>
    <w:rsid w:val="005427A0"/>
    <w:rsid w:val="00543014"/>
    <w:rsid w:val="00543772"/>
    <w:rsid w:val="00544F1C"/>
    <w:rsid w:val="005462FD"/>
    <w:rsid w:val="0055094F"/>
    <w:rsid w:val="00551508"/>
    <w:rsid w:val="00552032"/>
    <w:rsid w:val="00552F7A"/>
    <w:rsid w:val="0056235F"/>
    <w:rsid w:val="0056409A"/>
    <w:rsid w:val="00564B2E"/>
    <w:rsid w:val="00567401"/>
    <w:rsid w:val="00573F57"/>
    <w:rsid w:val="00582B3B"/>
    <w:rsid w:val="00582C52"/>
    <w:rsid w:val="00583ABE"/>
    <w:rsid w:val="005846E7"/>
    <w:rsid w:val="00585553"/>
    <w:rsid w:val="00586DD9"/>
    <w:rsid w:val="005876BF"/>
    <w:rsid w:val="00587AE2"/>
    <w:rsid w:val="00587AFA"/>
    <w:rsid w:val="00596666"/>
    <w:rsid w:val="0059667E"/>
    <w:rsid w:val="00596FF5"/>
    <w:rsid w:val="00597967"/>
    <w:rsid w:val="005A0A4E"/>
    <w:rsid w:val="005A4DEC"/>
    <w:rsid w:val="005B2558"/>
    <w:rsid w:val="005B30D4"/>
    <w:rsid w:val="005B3E78"/>
    <w:rsid w:val="005B5016"/>
    <w:rsid w:val="005C17B9"/>
    <w:rsid w:val="005C38CA"/>
    <w:rsid w:val="005C6D1F"/>
    <w:rsid w:val="005C79A4"/>
    <w:rsid w:val="005D063C"/>
    <w:rsid w:val="005D256F"/>
    <w:rsid w:val="005D3210"/>
    <w:rsid w:val="005D352B"/>
    <w:rsid w:val="005D35F2"/>
    <w:rsid w:val="005D40CD"/>
    <w:rsid w:val="005D6CC6"/>
    <w:rsid w:val="005E1586"/>
    <w:rsid w:val="005E3B49"/>
    <w:rsid w:val="005F2A82"/>
    <w:rsid w:val="005F2B6B"/>
    <w:rsid w:val="006013E4"/>
    <w:rsid w:val="0060303D"/>
    <w:rsid w:val="00603A00"/>
    <w:rsid w:val="006128A2"/>
    <w:rsid w:val="00621682"/>
    <w:rsid w:val="00627996"/>
    <w:rsid w:val="0063181E"/>
    <w:rsid w:val="006360C6"/>
    <w:rsid w:val="0064028C"/>
    <w:rsid w:val="00641691"/>
    <w:rsid w:val="00643D22"/>
    <w:rsid w:val="006440CA"/>
    <w:rsid w:val="006455B6"/>
    <w:rsid w:val="006455E1"/>
    <w:rsid w:val="006460D0"/>
    <w:rsid w:val="00650BB7"/>
    <w:rsid w:val="00651388"/>
    <w:rsid w:val="006515F1"/>
    <w:rsid w:val="00652A4F"/>
    <w:rsid w:val="00654D94"/>
    <w:rsid w:val="00655413"/>
    <w:rsid w:val="006619ED"/>
    <w:rsid w:val="0066552A"/>
    <w:rsid w:val="0066577D"/>
    <w:rsid w:val="00665D8B"/>
    <w:rsid w:val="00670738"/>
    <w:rsid w:val="0067308B"/>
    <w:rsid w:val="00674C03"/>
    <w:rsid w:val="006759F5"/>
    <w:rsid w:val="00686858"/>
    <w:rsid w:val="00694DA5"/>
    <w:rsid w:val="00694E98"/>
    <w:rsid w:val="006A0F4D"/>
    <w:rsid w:val="006A1570"/>
    <w:rsid w:val="006A176A"/>
    <w:rsid w:val="006A2CB9"/>
    <w:rsid w:val="006C3128"/>
    <w:rsid w:val="006D0C4A"/>
    <w:rsid w:val="006D11D3"/>
    <w:rsid w:val="006D6892"/>
    <w:rsid w:val="006E37A8"/>
    <w:rsid w:val="006E4327"/>
    <w:rsid w:val="006E478F"/>
    <w:rsid w:val="006E5B71"/>
    <w:rsid w:val="006F1550"/>
    <w:rsid w:val="006F59C9"/>
    <w:rsid w:val="006F5F17"/>
    <w:rsid w:val="006F6A82"/>
    <w:rsid w:val="007009EA"/>
    <w:rsid w:val="007038B1"/>
    <w:rsid w:val="00705473"/>
    <w:rsid w:val="007068BB"/>
    <w:rsid w:val="00707ABA"/>
    <w:rsid w:val="00707BB8"/>
    <w:rsid w:val="007167ED"/>
    <w:rsid w:val="00723624"/>
    <w:rsid w:val="007246E3"/>
    <w:rsid w:val="007252B7"/>
    <w:rsid w:val="00726FFE"/>
    <w:rsid w:val="00733924"/>
    <w:rsid w:val="007364E8"/>
    <w:rsid w:val="007416EC"/>
    <w:rsid w:val="00742E39"/>
    <w:rsid w:val="007434B1"/>
    <w:rsid w:val="00747CB7"/>
    <w:rsid w:val="0075279C"/>
    <w:rsid w:val="00753156"/>
    <w:rsid w:val="00754830"/>
    <w:rsid w:val="00757D43"/>
    <w:rsid w:val="00760258"/>
    <w:rsid w:val="007617DB"/>
    <w:rsid w:val="00761A0B"/>
    <w:rsid w:val="00762F2A"/>
    <w:rsid w:val="00765E43"/>
    <w:rsid w:val="00766E98"/>
    <w:rsid w:val="00771631"/>
    <w:rsid w:val="00772672"/>
    <w:rsid w:val="00773BFA"/>
    <w:rsid w:val="00776829"/>
    <w:rsid w:val="00776CA2"/>
    <w:rsid w:val="007847B6"/>
    <w:rsid w:val="00787055"/>
    <w:rsid w:val="0079391D"/>
    <w:rsid w:val="00796C04"/>
    <w:rsid w:val="00797D10"/>
    <w:rsid w:val="007A04A4"/>
    <w:rsid w:val="007A09FC"/>
    <w:rsid w:val="007A0C2A"/>
    <w:rsid w:val="007A51E4"/>
    <w:rsid w:val="007A5910"/>
    <w:rsid w:val="007A5F54"/>
    <w:rsid w:val="007B0E45"/>
    <w:rsid w:val="007B2210"/>
    <w:rsid w:val="007B7504"/>
    <w:rsid w:val="007C3127"/>
    <w:rsid w:val="007C3709"/>
    <w:rsid w:val="007C5642"/>
    <w:rsid w:val="007D2925"/>
    <w:rsid w:val="007D59F5"/>
    <w:rsid w:val="007D7C1F"/>
    <w:rsid w:val="007D7C7C"/>
    <w:rsid w:val="007E3D06"/>
    <w:rsid w:val="007E460C"/>
    <w:rsid w:val="007E57B9"/>
    <w:rsid w:val="007E625F"/>
    <w:rsid w:val="007E630E"/>
    <w:rsid w:val="007F0E6F"/>
    <w:rsid w:val="007F27A9"/>
    <w:rsid w:val="007F3648"/>
    <w:rsid w:val="007F4302"/>
    <w:rsid w:val="0080021F"/>
    <w:rsid w:val="00804113"/>
    <w:rsid w:val="008077BA"/>
    <w:rsid w:val="008121DD"/>
    <w:rsid w:val="00812EA1"/>
    <w:rsid w:val="00813C8D"/>
    <w:rsid w:val="00816039"/>
    <w:rsid w:val="00816E8F"/>
    <w:rsid w:val="00821152"/>
    <w:rsid w:val="00821AE2"/>
    <w:rsid w:val="00821EF5"/>
    <w:rsid w:val="00825EB6"/>
    <w:rsid w:val="00831243"/>
    <w:rsid w:val="00831A30"/>
    <w:rsid w:val="0083235E"/>
    <w:rsid w:val="0083359C"/>
    <w:rsid w:val="008417D1"/>
    <w:rsid w:val="00842408"/>
    <w:rsid w:val="008428EC"/>
    <w:rsid w:val="00844014"/>
    <w:rsid w:val="008465A7"/>
    <w:rsid w:val="00854082"/>
    <w:rsid w:val="00857912"/>
    <w:rsid w:val="0087074B"/>
    <w:rsid w:val="00870FBF"/>
    <w:rsid w:val="008721D0"/>
    <w:rsid w:val="00872C30"/>
    <w:rsid w:val="00874D3A"/>
    <w:rsid w:val="00875E0B"/>
    <w:rsid w:val="008762E5"/>
    <w:rsid w:val="00877000"/>
    <w:rsid w:val="00883B21"/>
    <w:rsid w:val="0088552C"/>
    <w:rsid w:val="008876C2"/>
    <w:rsid w:val="0089068F"/>
    <w:rsid w:val="008920E3"/>
    <w:rsid w:val="00895307"/>
    <w:rsid w:val="00897667"/>
    <w:rsid w:val="008A58B4"/>
    <w:rsid w:val="008A783D"/>
    <w:rsid w:val="008A7A95"/>
    <w:rsid w:val="008B6E6F"/>
    <w:rsid w:val="008C0747"/>
    <w:rsid w:val="008C6A44"/>
    <w:rsid w:val="008C7FE8"/>
    <w:rsid w:val="008D17BF"/>
    <w:rsid w:val="008D4175"/>
    <w:rsid w:val="008D4898"/>
    <w:rsid w:val="008E0F7E"/>
    <w:rsid w:val="008E170B"/>
    <w:rsid w:val="008E1C1B"/>
    <w:rsid w:val="008E3E02"/>
    <w:rsid w:val="008F0A1A"/>
    <w:rsid w:val="008F2A02"/>
    <w:rsid w:val="0090367A"/>
    <w:rsid w:val="00904A2B"/>
    <w:rsid w:val="00907DF1"/>
    <w:rsid w:val="00912C80"/>
    <w:rsid w:val="00913AB8"/>
    <w:rsid w:val="00914E24"/>
    <w:rsid w:val="00922D34"/>
    <w:rsid w:val="00922FF4"/>
    <w:rsid w:val="0092438B"/>
    <w:rsid w:val="009250C1"/>
    <w:rsid w:val="0092720E"/>
    <w:rsid w:val="00935329"/>
    <w:rsid w:val="009366B8"/>
    <w:rsid w:val="00936BC7"/>
    <w:rsid w:val="0093711D"/>
    <w:rsid w:val="009378D9"/>
    <w:rsid w:val="009440BE"/>
    <w:rsid w:val="009461CB"/>
    <w:rsid w:val="00946FDD"/>
    <w:rsid w:val="009507DB"/>
    <w:rsid w:val="009520B5"/>
    <w:rsid w:val="009524B9"/>
    <w:rsid w:val="009557FD"/>
    <w:rsid w:val="00957A4C"/>
    <w:rsid w:val="00964154"/>
    <w:rsid w:val="00964AEA"/>
    <w:rsid w:val="009723CB"/>
    <w:rsid w:val="00975206"/>
    <w:rsid w:val="00976AEF"/>
    <w:rsid w:val="00983706"/>
    <w:rsid w:val="00985192"/>
    <w:rsid w:val="009875C2"/>
    <w:rsid w:val="009916A8"/>
    <w:rsid w:val="00996F92"/>
    <w:rsid w:val="009A1A5A"/>
    <w:rsid w:val="009A38C8"/>
    <w:rsid w:val="009A4A88"/>
    <w:rsid w:val="009A4CA8"/>
    <w:rsid w:val="009A5A46"/>
    <w:rsid w:val="009B2188"/>
    <w:rsid w:val="009B2798"/>
    <w:rsid w:val="009B397C"/>
    <w:rsid w:val="009B3EA5"/>
    <w:rsid w:val="009B6848"/>
    <w:rsid w:val="009B6F94"/>
    <w:rsid w:val="009B7563"/>
    <w:rsid w:val="009C48FA"/>
    <w:rsid w:val="009C67A1"/>
    <w:rsid w:val="009D418E"/>
    <w:rsid w:val="009D451C"/>
    <w:rsid w:val="009D6A73"/>
    <w:rsid w:val="009D7856"/>
    <w:rsid w:val="009D7F8B"/>
    <w:rsid w:val="009E0CC8"/>
    <w:rsid w:val="009E16C1"/>
    <w:rsid w:val="009E1F8F"/>
    <w:rsid w:val="009E5AAA"/>
    <w:rsid w:val="009E5BCA"/>
    <w:rsid w:val="009E6CBA"/>
    <w:rsid w:val="009F0A51"/>
    <w:rsid w:val="009F106A"/>
    <w:rsid w:val="009F5E2B"/>
    <w:rsid w:val="00A02E3A"/>
    <w:rsid w:val="00A033EE"/>
    <w:rsid w:val="00A03AA2"/>
    <w:rsid w:val="00A04DB6"/>
    <w:rsid w:val="00A05E3F"/>
    <w:rsid w:val="00A1373B"/>
    <w:rsid w:val="00A2329B"/>
    <w:rsid w:val="00A271D2"/>
    <w:rsid w:val="00A31DCA"/>
    <w:rsid w:val="00A322DA"/>
    <w:rsid w:val="00A406AC"/>
    <w:rsid w:val="00A43407"/>
    <w:rsid w:val="00A5087A"/>
    <w:rsid w:val="00A51136"/>
    <w:rsid w:val="00A511EE"/>
    <w:rsid w:val="00A539E4"/>
    <w:rsid w:val="00A5523A"/>
    <w:rsid w:val="00A6090F"/>
    <w:rsid w:val="00A6179B"/>
    <w:rsid w:val="00A62CAB"/>
    <w:rsid w:val="00A66466"/>
    <w:rsid w:val="00A72232"/>
    <w:rsid w:val="00A74434"/>
    <w:rsid w:val="00A75110"/>
    <w:rsid w:val="00A75C9C"/>
    <w:rsid w:val="00A84670"/>
    <w:rsid w:val="00A85503"/>
    <w:rsid w:val="00A85695"/>
    <w:rsid w:val="00A876B7"/>
    <w:rsid w:val="00A93751"/>
    <w:rsid w:val="00A9760D"/>
    <w:rsid w:val="00AA12D2"/>
    <w:rsid w:val="00AA149E"/>
    <w:rsid w:val="00AB15AA"/>
    <w:rsid w:val="00AB4B40"/>
    <w:rsid w:val="00AB55A4"/>
    <w:rsid w:val="00AB5648"/>
    <w:rsid w:val="00AB5DAE"/>
    <w:rsid w:val="00AB72A3"/>
    <w:rsid w:val="00AC150B"/>
    <w:rsid w:val="00AC178B"/>
    <w:rsid w:val="00AD2C10"/>
    <w:rsid w:val="00AD3C7A"/>
    <w:rsid w:val="00AD4135"/>
    <w:rsid w:val="00AD4193"/>
    <w:rsid w:val="00AD7940"/>
    <w:rsid w:val="00AD7FC3"/>
    <w:rsid w:val="00AE3343"/>
    <w:rsid w:val="00AE5357"/>
    <w:rsid w:val="00AF064B"/>
    <w:rsid w:val="00B00600"/>
    <w:rsid w:val="00B02D50"/>
    <w:rsid w:val="00B03FEE"/>
    <w:rsid w:val="00B04221"/>
    <w:rsid w:val="00B052A7"/>
    <w:rsid w:val="00B10A2C"/>
    <w:rsid w:val="00B10A30"/>
    <w:rsid w:val="00B1332E"/>
    <w:rsid w:val="00B14CC7"/>
    <w:rsid w:val="00B2158E"/>
    <w:rsid w:val="00B233A5"/>
    <w:rsid w:val="00B23619"/>
    <w:rsid w:val="00B23D5C"/>
    <w:rsid w:val="00B24376"/>
    <w:rsid w:val="00B33161"/>
    <w:rsid w:val="00B374F8"/>
    <w:rsid w:val="00B378E7"/>
    <w:rsid w:val="00B37976"/>
    <w:rsid w:val="00B4071D"/>
    <w:rsid w:val="00B42123"/>
    <w:rsid w:val="00B428CC"/>
    <w:rsid w:val="00B42BA6"/>
    <w:rsid w:val="00B46C38"/>
    <w:rsid w:val="00B54732"/>
    <w:rsid w:val="00B57D35"/>
    <w:rsid w:val="00B60C5B"/>
    <w:rsid w:val="00B60F6C"/>
    <w:rsid w:val="00B664E6"/>
    <w:rsid w:val="00B66507"/>
    <w:rsid w:val="00B666F2"/>
    <w:rsid w:val="00B71C13"/>
    <w:rsid w:val="00B759A0"/>
    <w:rsid w:val="00B82088"/>
    <w:rsid w:val="00B86758"/>
    <w:rsid w:val="00B925B5"/>
    <w:rsid w:val="00B954FB"/>
    <w:rsid w:val="00BA5F08"/>
    <w:rsid w:val="00BA6E8C"/>
    <w:rsid w:val="00BB6FC8"/>
    <w:rsid w:val="00BC0BA6"/>
    <w:rsid w:val="00BC456B"/>
    <w:rsid w:val="00BC5440"/>
    <w:rsid w:val="00BD05A4"/>
    <w:rsid w:val="00BD5E65"/>
    <w:rsid w:val="00BE0965"/>
    <w:rsid w:val="00BE2390"/>
    <w:rsid w:val="00BE369B"/>
    <w:rsid w:val="00BF0422"/>
    <w:rsid w:val="00BF1731"/>
    <w:rsid w:val="00BF4994"/>
    <w:rsid w:val="00BF4BD3"/>
    <w:rsid w:val="00BF55FB"/>
    <w:rsid w:val="00C00E1D"/>
    <w:rsid w:val="00C01867"/>
    <w:rsid w:val="00C02AE8"/>
    <w:rsid w:val="00C1568F"/>
    <w:rsid w:val="00C16C20"/>
    <w:rsid w:val="00C32113"/>
    <w:rsid w:val="00C3457A"/>
    <w:rsid w:val="00C349D4"/>
    <w:rsid w:val="00C353AA"/>
    <w:rsid w:val="00C401D9"/>
    <w:rsid w:val="00C47372"/>
    <w:rsid w:val="00C4778B"/>
    <w:rsid w:val="00C509FF"/>
    <w:rsid w:val="00C52FC2"/>
    <w:rsid w:val="00C63604"/>
    <w:rsid w:val="00C66097"/>
    <w:rsid w:val="00C70595"/>
    <w:rsid w:val="00C712C3"/>
    <w:rsid w:val="00C748B1"/>
    <w:rsid w:val="00C75CD7"/>
    <w:rsid w:val="00C8153C"/>
    <w:rsid w:val="00C82006"/>
    <w:rsid w:val="00C84DC5"/>
    <w:rsid w:val="00C8509B"/>
    <w:rsid w:val="00C9464F"/>
    <w:rsid w:val="00C94D9E"/>
    <w:rsid w:val="00C95DCA"/>
    <w:rsid w:val="00C96C44"/>
    <w:rsid w:val="00C975F2"/>
    <w:rsid w:val="00CA006C"/>
    <w:rsid w:val="00CA1070"/>
    <w:rsid w:val="00CA44F6"/>
    <w:rsid w:val="00CA7F4D"/>
    <w:rsid w:val="00CB00DB"/>
    <w:rsid w:val="00CB1505"/>
    <w:rsid w:val="00CB370D"/>
    <w:rsid w:val="00CB4FDD"/>
    <w:rsid w:val="00CB6630"/>
    <w:rsid w:val="00CB7BA2"/>
    <w:rsid w:val="00CC079E"/>
    <w:rsid w:val="00CC24E0"/>
    <w:rsid w:val="00CC28AB"/>
    <w:rsid w:val="00CC28BE"/>
    <w:rsid w:val="00CC5EAE"/>
    <w:rsid w:val="00CC61C6"/>
    <w:rsid w:val="00CC653D"/>
    <w:rsid w:val="00CD1362"/>
    <w:rsid w:val="00CD168F"/>
    <w:rsid w:val="00CD1A24"/>
    <w:rsid w:val="00CD2EBD"/>
    <w:rsid w:val="00CE08BD"/>
    <w:rsid w:val="00CE17DE"/>
    <w:rsid w:val="00CE2DDF"/>
    <w:rsid w:val="00CF026F"/>
    <w:rsid w:val="00CF17F2"/>
    <w:rsid w:val="00CF2D4F"/>
    <w:rsid w:val="00CF364B"/>
    <w:rsid w:val="00D03EE9"/>
    <w:rsid w:val="00D06DC7"/>
    <w:rsid w:val="00D12794"/>
    <w:rsid w:val="00D1757F"/>
    <w:rsid w:val="00D258F0"/>
    <w:rsid w:val="00D27D8F"/>
    <w:rsid w:val="00D340C0"/>
    <w:rsid w:val="00D35388"/>
    <w:rsid w:val="00D4304F"/>
    <w:rsid w:val="00D43ACC"/>
    <w:rsid w:val="00D43EE6"/>
    <w:rsid w:val="00D46A9C"/>
    <w:rsid w:val="00D526F9"/>
    <w:rsid w:val="00D605A8"/>
    <w:rsid w:val="00D6110E"/>
    <w:rsid w:val="00D62CDA"/>
    <w:rsid w:val="00D651B9"/>
    <w:rsid w:val="00D66C9B"/>
    <w:rsid w:val="00D67037"/>
    <w:rsid w:val="00D67A19"/>
    <w:rsid w:val="00D719D9"/>
    <w:rsid w:val="00D72DF4"/>
    <w:rsid w:val="00D7428F"/>
    <w:rsid w:val="00D77E00"/>
    <w:rsid w:val="00D83871"/>
    <w:rsid w:val="00D85AB6"/>
    <w:rsid w:val="00D90449"/>
    <w:rsid w:val="00D90F19"/>
    <w:rsid w:val="00D92943"/>
    <w:rsid w:val="00D93304"/>
    <w:rsid w:val="00D94C82"/>
    <w:rsid w:val="00D96C03"/>
    <w:rsid w:val="00D97990"/>
    <w:rsid w:val="00DA195B"/>
    <w:rsid w:val="00DA67C7"/>
    <w:rsid w:val="00DA6C19"/>
    <w:rsid w:val="00DA7728"/>
    <w:rsid w:val="00DB4757"/>
    <w:rsid w:val="00DB49DD"/>
    <w:rsid w:val="00DD04A4"/>
    <w:rsid w:val="00DD098A"/>
    <w:rsid w:val="00DD670B"/>
    <w:rsid w:val="00DE5958"/>
    <w:rsid w:val="00DE5E01"/>
    <w:rsid w:val="00DE77DB"/>
    <w:rsid w:val="00DF458A"/>
    <w:rsid w:val="00E00EAC"/>
    <w:rsid w:val="00E0235F"/>
    <w:rsid w:val="00E05A3E"/>
    <w:rsid w:val="00E12F81"/>
    <w:rsid w:val="00E13701"/>
    <w:rsid w:val="00E13B07"/>
    <w:rsid w:val="00E167A4"/>
    <w:rsid w:val="00E169B3"/>
    <w:rsid w:val="00E201E1"/>
    <w:rsid w:val="00E25620"/>
    <w:rsid w:val="00E26C4D"/>
    <w:rsid w:val="00E30838"/>
    <w:rsid w:val="00E35EB0"/>
    <w:rsid w:val="00E37BA9"/>
    <w:rsid w:val="00E45EFA"/>
    <w:rsid w:val="00E50AF4"/>
    <w:rsid w:val="00E53907"/>
    <w:rsid w:val="00E56E17"/>
    <w:rsid w:val="00E57E74"/>
    <w:rsid w:val="00E61F96"/>
    <w:rsid w:val="00E65F2A"/>
    <w:rsid w:val="00E71CCE"/>
    <w:rsid w:val="00E74E71"/>
    <w:rsid w:val="00E750BD"/>
    <w:rsid w:val="00E82128"/>
    <w:rsid w:val="00E84022"/>
    <w:rsid w:val="00E84210"/>
    <w:rsid w:val="00E8676B"/>
    <w:rsid w:val="00E90A7E"/>
    <w:rsid w:val="00E9294B"/>
    <w:rsid w:val="00E97BED"/>
    <w:rsid w:val="00E97D2C"/>
    <w:rsid w:val="00E97E0B"/>
    <w:rsid w:val="00EA1733"/>
    <w:rsid w:val="00EA31C4"/>
    <w:rsid w:val="00EA730B"/>
    <w:rsid w:val="00EB257E"/>
    <w:rsid w:val="00EB364C"/>
    <w:rsid w:val="00EB542D"/>
    <w:rsid w:val="00EB5A2D"/>
    <w:rsid w:val="00EC0F68"/>
    <w:rsid w:val="00EC5313"/>
    <w:rsid w:val="00EC5692"/>
    <w:rsid w:val="00EC67E3"/>
    <w:rsid w:val="00EC6F5C"/>
    <w:rsid w:val="00ED056F"/>
    <w:rsid w:val="00ED57E2"/>
    <w:rsid w:val="00EE00DB"/>
    <w:rsid w:val="00EE0B8F"/>
    <w:rsid w:val="00EE3204"/>
    <w:rsid w:val="00EE57BB"/>
    <w:rsid w:val="00F03B60"/>
    <w:rsid w:val="00F04198"/>
    <w:rsid w:val="00F15FBB"/>
    <w:rsid w:val="00F1761D"/>
    <w:rsid w:val="00F20C49"/>
    <w:rsid w:val="00F21AE4"/>
    <w:rsid w:val="00F355C8"/>
    <w:rsid w:val="00F41A65"/>
    <w:rsid w:val="00F4258A"/>
    <w:rsid w:val="00F46223"/>
    <w:rsid w:val="00F46278"/>
    <w:rsid w:val="00F4644D"/>
    <w:rsid w:val="00F47224"/>
    <w:rsid w:val="00F51539"/>
    <w:rsid w:val="00F52EC2"/>
    <w:rsid w:val="00F56850"/>
    <w:rsid w:val="00F56AAA"/>
    <w:rsid w:val="00F578DB"/>
    <w:rsid w:val="00F633BF"/>
    <w:rsid w:val="00F6382F"/>
    <w:rsid w:val="00F70308"/>
    <w:rsid w:val="00F71CB3"/>
    <w:rsid w:val="00F75381"/>
    <w:rsid w:val="00F75503"/>
    <w:rsid w:val="00F75A9D"/>
    <w:rsid w:val="00F76343"/>
    <w:rsid w:val="00F803B0"/>
    <w:rsid w:val="00F81729"/>
    <w:rsid w:val="00F84C25"/>
    <w:rsid w:val="00F85CFF"/>
    <w:rsid w:val="00F86C2F"/>
    <w:rsid w:val="00F942D7"/>
    <w:rsid w:val="00FA08CD"/>
    <w:rsid w:val="00FA094B"/>
    <w:rsid w:val="00FB1645"/>
    <w:rsid w:val="00FB1A70"/>
    <w:rsid w:val="00FB219F"/>
    <w:rsid w:val="00FB431B"/>
    <w:rsid w:val="00FB460C"/>
    <w:rsid w:val="00FB5CE4"/>
    <w:rsid w:val="00FE0046"/>
    <w:rsid w:val="00FE14CC"/>
    <w:rsid w:val="00FE152A"/>
    <w:rsid w:val="00FE1F55"/>
    <w:rsid w:val="00FE52FE"/>
    <w:rsid w:val="00FE53F6"/>
    <w:rsid w:val="00FF16B3"/>
    <w:rsid w:val="00FF52EB"/>
    <w:rsid w:val="00FF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E0CA40E"/>
  <w15:chartTrackingRefBased/>
  <w15:docId w15:val="{3BF6F5CF-5804-48A9-BF90-ACC277005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" w:eastAsiaTheme="minorHAnsi" w:hAnsi="Merriweather" w:cstheme="minorBidi"/>
        <w:color w:val="000000" w:themeColor="text1"/>
        <w:lang w:val="en-US" w:eastAsia="ja-JP" w:bidi="ar-SA"/>
      </w:rPr>
    </w:rPrDefault>
    <w:pPrDefault>
      <w:pPr>
        <w:spacing w:before="240" w:after="24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3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8D4898"/>
    <w:pPr>
      <w:jc w:val="both"/>
    </w:pPr>
    <w:rPr>
      <w:lang w:val="cs-CZ"/>
    </w:rPr>
  </w:style>
  <w:style w:type="paragraph" w:styleId="Nadpis1">
    <w:name w:val="heading 1"/>
    <w:basedOn w:val="Normln"/>
    <w:link w:val="Nadpis1Char"/>
    <w:autoRedefine/>
    <w:uiPriority w:val="9"/>
    <w:qFormat/>
    <w:rsid w:val="004E1D08"/>
    <w:pPr>
      <w:keepNext/>
      <w:keepLines/>
      <w:pageBreakBefore/>
      <w:numPr>
        <w:numId w:val="3"/>
      </w:numPr>
      <w:spacing w:line="240" w:lineRule="auto"/>
      <w:contextualSpacing/>
      <w:outlineLvl w:val="0"/>
    </w:pPr>
    <w:rPr>
      <w:rFonts w:eastAsiaTheme="majorEastAsia" w:cstheme="majorBidi"/>
      <w:b/>
      <w:color w:val="EA7603"/>
      <w:spacing w:val="14"/>
      <w:sz w:val="48"/>
      <w:szCs w:val="32"/>
      <w:u w:color="F98723" w:themeColor="accent2"/>
    </w:rPr>
  </w:style>
  <w:style w:type="paragraph" w:styleId="Nadpis2">
    <w:name w:val="heading 2"/>
    <w:basedOn w:val="Normln"/>
    <w:link w:val="Nadpis2Char"/>
    <w:autoRedefine/>
    <w:uiPriority w:val="9"/>
    <w:unhideWhenUsed/>
    <w:qFormat/>
    <w:rsid w:val="00776829"/>
    <w:pPr>
      <w:keepNext/>
      <w:keepLines/>
      <w:numPr>
        <w:ilvl w:val="1"/>
        <w:numId w:val="3"/>
      </w:numPr>
      <w:spacing w:after="200" w:line="240" w:lineRule="auto"/>
      <w:contextualSpacing/>
      <w:outlineLvl w:val="1"/>
    </w:pPr>
    <w:rPr>
      <w:rFonts w:eastAsiaTheme="majorEastAsia" w:cstheme="majorBidi"/>
      <w:b/>
      <w:spacing w:val="14"/>
      <w:sz w:val="40"/>
      <w:szCs w:val="26"/>
    </w:rPr>
  </w:style>
  <w:style w:type="paragraph" w:styleId="Nadpis3">
    <w:name w:val="heading 3"/>
    <w:basedOn w:val="Normln"/>
    <w:next w:val="Normln"/>
    <w:link w:val="Nadpis3Char"/>
    <w:autoRedefine/>
    <w:uiPriority w:val="9"/>
    <w:unhideWhenUsed/>
    <w:qFormat/>
    <w:rsid w:val="00776829"/>
    <w:pPr>
      <w:keepNext/>
      <w:keepLines/>
      <w:numPr>
        <w:ilvl w:val="2"/>
        <w:numId w:val="3"/>
      </w:numPr>
      <w:spacing w:line="240" w:lineRule="auto"/>
      <w:contextualSpacing/>
      <w:outlineLvl w:val="2"/>
    </w:pPr>
    <w:rPr>
      <w:rFonts w:eastAsiaTheme="majorEastAsia" w:cstheme="majorBidi"/>
      <w:b/>
      <w:sz w:val="28"/>
    </w:rPr>
  </w:style>
  <w:style w:type="paragraph" w:styleId="Nadpis4">
    <w:name w:val="heading 4"/>
    <w:basedOn w:val="Normln"/>
    <w:next w:val="Normln"/>
    <w:link w:val="Nadpis4Char"/>
    <w:uiPriority w:val="9"/>
    <w:unhideWhenUsed/>
    <w:rsid w:val="00235DD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5494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rsid w:val="00235DDA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005494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B431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B431B"/>
    <w:pPr>
      <w:keepNext/>
      <w:keepLines/>
      <w:numPr>
        <w:ilvl w:val="6"/>
        <w:numId w:val="3"/>
      </w:numPr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B431B"/>
    <w:pPr>
      <w:keepNext/>
      <w:keepLines/>
      <w:numPr>
        <w:ilvl w:val="7"/>
        <w:numId w:val="3"/>
      </w:numPr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B431B"/>
    <w:pPr>
      <w:keepNext/>
      <w:keepLines/>
      <w:numPr>
        <w:ilvl w:val="8"/>
        <w:numId w:val="3"/>
      </w:numPr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Tabulkaseznamu3zvraznn1">
    <w:name w:val="List Table 3 Accent 1"/>
    <w:basedOn w:val="Normlntabulka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Nzev">
    <w:name w:val="Title"/>
    <w:basedOn w:val="Normln"/>
    <w:next w:val="Normln"/>
    <w:link w:val="NzevChar"/>
    <w:autoRedefine/>
    <w:uiPriority w:val="10"/>
    <w:qFormat/>
    <w:rsid w:val="00776829"/>
    <w:pPr>
      <w:spacing w:after="360" w:line="240" w:lineRule="auto"/>
      <w:contextualSpacing/>
      <w:jc w:val="right"/>
    </w:pPr>
    <w:rPr>
      <w:rFonts w:eastAsiaTheme="majorEastAsia" w:cstheme="majorBidi"/>
      <w:b/>
      <w:caps/>
      <w:color w:val="EA7603"/>
      <w:spacing w:val="14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76829"/>
    <w:rPr>
      <w:rFonts w:eastAsiaTheme="majorEastAsia" w:cstheme="majorBidi"/>
      <w:b/>
      <w:caps/>
      <w:color w:val="EA7603"/>
      <w:spacing w:val="14"/>
      <w:kern w:val="28"/>
      <w:sz w:val="56"/>
      <w:szCs w:val="56"/>
      <w:lang w:val="cs-CZ"/>
    </w:rPr>
  </w:style>
  <w:style w:type="paragraph" w:styleId="Podnadpis">
    <w:name w:val="Subtitle"/>
    <w:basedOn w:val="Normln"/>
    <w:next w:val="Normln"/>
    <w:link w:val="PodnadpisChar"/>
    <w:autoRedefine/>
    <w:uiPriority w:val="11"/>
    <w:qFormat/>
    <w:rsid w:val="00776829"/>
    <w:pPr>
      <w:numPr>
        <w:ilvl w:val="1"/>
      </w:numPr>
      <w:spacing w:line="240" w:lineRule="auto"/>
      <w:contextualSpacing/>
      <w:jc w:val="right"/>
    </w:pPr>
    <w:rPr>
      <w:rFonts w:eastAsiaTheme="minorEastAsia"/>
      <w:b/>
      <w:sz w:val="40"/>
      <w:szCs w:val="22"/>
    </w:rPr>
  </w:style>
  <w:style w:type="character" w:customStyle="1" w:styleId="Nadpis1Char">
    <w:name w:val="Nadpis 1 Char"/>
    <w:basedOn w:val="Standardnpsmoodstavce"/>
    <w:link w:val="Nadpis1"/>
    <w:uiPriority w:val="9"/>
    <w:rsid w:val="004E1D08"/>
    <w:rPr>
      <w:rFonts w:eastAsiaTheme="majorEastAsia" w:cstheme="majorBidi"/>
      <w:b/>
      <w:color w:val="EA7603"/>
      <w:spacing w:val="14"/>
      <w:sz w:val="48"/>
      <w:szCs w:val="32"/>
      <w:u w:color="F98723" w:themeColor="accent2"/>
      <w:lang w:val="cs-CZ"/>
    </w:rPr>
  </w:style>
  <w:style w:type="character" w:customStyle="1" w:styleId="Nadpis2Char">
    <w:name w:val="Nadpis 2 Char"/>
    <w:basedOn w:val="Standardnpsmoodstavce"/>
    <w:link w:val="Nadpis2"/>
    <w:uiPriority w:val="9"/>
    <w:rsid w:val="00776829"/>
    <w:rPr>
      <w:rFonts w:eastAsiaTheme="majorEastAsia" w:cstheme="majorBidi"/>
      <w:b/>
      <w:spacing w:val="14"/>
      <w:sz w:val="40"/>
      <w:szCs w:val="26"/>
      <w:lang w:val="cs-CZ"/>
    </w:rPr>
  </w:style>
  <w:style w:type="paragraph" w:styleId="Seznamsodrkami">
    <w:name w:val="List Bullet"/>
    <w:basedOn w:val="Normln"/>
    <w:autoRedefine/>
    <w:uiPriority w:val="31"/>
    <w:qFormat/>
    <w:pPr>
      <w:numPr>
        <w:numId w:val="2"/>
      </w:numPr>
      <w:contextualSpacing/>
    </w:pPr>
  </w:style>
  <w:style w:type="paragraph" w:styleId="Zhlav">
    <w:name w:val="header"/>
    <w:basedOn w:val="Normln"/>
    <w:link w:val="ZhlavChar"/>
    <w:autoRedefine/>
    <w:uiPriority w:val="99"/>
    <w:unhideWhenUsed/>
    <w:rsid w:val="000B226A"/>
    <w:pPr>
      <w:spacing w:before="0" w:after="0" w:line="240" w:lineRule="auto"/>
      <w:contextualSpacing/>
    </w:pPr>
    <w:rPr>
      <w:rFonts w:ascii="TUL Mono" w:hAnsi="TUL Mono"/>
      <w:b/>
      <w:color w:val="EA7603"/>
    </w:rPr>
  </w:style>
  <w:style w:type="character" w:customStyle="1" w:styleId="ZhlavChar">
    <w:name w:val="Záhlaví Char"/>
    <w:basedOn w:val="Standardnpsmoodstavce"/>
    <w:link w:val="Zhlav"/>
    <w:uiPriority w:val="99"/>
    <w:rsid w:val="000B226A"/>
    <w:rPr>
      <w:rFonts w:ascii="TUL Mono" w:hAnsi="TUL Mono"/>
      <w:b/>
      <w:color w:val="EA7603"/>
    </w:rPr>
  </w:style>
  <w:style w:type="paragraph" w:styleId="Vrazncitt">
    <w:name w:val="Intense Quote"/>
    <w:basedOn w:val="Normln"/>
    <w:next w:val="Normln"/>
    <w:link w:val="VrazncittChar"/>
    <w:uiPriority w:val="30"/>
    <w:semiHidden/>
    <w:unhideWhenUsed/>
    <w:qFormat/>
    <w:rsid w:val="00C52FC2"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8A4203" w:themeColor="accent2" w:themeShade="80"/>
      <w:sz w:val="32"/>
    </w:rPr>
  </w:style>
  <w:style w:type="table" w:styleId="Mkatabulky">
    <w:name w:val="Table Grid"/>
    <w:basedOn w:val="Normlntabulka"/>
    <w:uiPriority w:val="39"/>
    <w:rsid w:val="0077682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HlavnStylTabulky">
    <w:name w:val="Hlavní Styl Tabulky"/>
    <w:basedOn w:val="Normlntabulka"/>
    <w:uiPriority w:val="99"/>
    <w:rsid w:val="00776829"/>
    <w:pPr>
      <w:spacing w:before="40" w:after="40" w:line="240" w:lineRule="auto"/>
    </w:pPr>
    <w:tblPr>
      <w:tblStyleRowBandSize w:val="1"/>
      <w:tblStyleColBandSize w:val="1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lastRow">
      <w:rPr>
        <w:b/>
      </w:rPr>
      <w:tblPr/>
      <w:tcPr>
        <w:shd w:val="clear" w:color="auto" w:fill="D9D9D9" w:themeFill="background1" w:themeFillShade="D9"/>
      </w:tcPr>
    </w:tblStylePr>
    <w:tblStylePr w:type="firstCol">
      <w:rPr>
        <w:b/>
      </w:rPr>
      <w:tblPr/>
      <w:tcPr>
        <w:shd w:val="clear" w:color="auto" w:fill="D9D9D9" w:themeFill="background1" w:themeFillShade="D9"/>
      </w:tcPr>
    </w:tblStylePr>
    <w:tblStylePr w:type="lastCol">
      <w:rPr>
        <w:b/>
      </w:rPr>
      <w:tblPr/>
      <w:tcPr>
        <w:shd w:val="clear" w:color="auto" w:fill="D9D9D9" w:themeFill="background1" w:themeFillShade="D9"/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PodnadpisChar">
    <w:name w:val="Podnadpis Char"/>
    <w:basedOn w:val="Standardnpsmoodstavce"/>
    <w:link w:val="Podnadpis"/>
    <w:uiPriority w:val="11"/>
    <w:rsid w:val="00776829"/>
    <w:rPr>
      <w:rFonts w:eastAsiaTheme="minorEastAsia"/>
      <w:b/>
      <w:sz w:val="40"/>
      <w:szCs w:val="22"/>
      <w:lang w:val="cs-CZ"/>
    </w:rPr>
  </w:style>
  <w:style w:type="character" w:customStyle="1" w:styleId="Nadpis7Char">
    <w:name w:val="Nadpis 7 Char"/>
    <w:basedOn w:val="Standardnpsmoodstavce"/>
    <w:link w:val="Nadpis7"/>
    <w:uiPriority w:val="9"/>
    <w:semiHidden/>
    <w:rPr>
      <w:rFonts w:asciiTheme="majorHAnsi" w:eastAsiaTheme="majorEastAsia" w:hAnsiTheme="majorHAnsi" w:cstheme="majorBidi"/>
      <w:i/>
      <w:iCs/>
      <w:color w:val="auto"/>
      <w:spacing w:val="14"/>
      <w:sz w:val="20"/>
      <w:lang w:val="cs-CZ"/>
    </w:rPr>
  </w:style>
  <w:style w:type="character" w:customStyle="1" w:styleId="Nadpis8Char">
    <w:name w:val="Nadpis 8 Char"/>
    <w:basedOn w:val="Standardnpsmoodstavce"/>
    <w:link w:val="Nadpis8"/>
    <w:uiPriority w:val="9"/>
    <w:semiHidden/>
    <w:rPr>
      <w:rFonts w:asciiTheme="majorHAnsi" w:eastAsiaTheme="majorEastAsia" w:hAnsiTheme="majorHAnsi" w:cstheme="majorBidi"/>
      <w:color w:val="auto"/>
      <w:spacing w:val="14"/>
      <w:sz w:val="26"/>
      <w:szCs w:val="21"/>
      <w:lang w:val="cs-CZ"/>
    </w:rPr>
  </w:style>
  <w:style w:type="character" w:customStyle="1" w:styleId="Nadpis9Char">
    <w:name w:val="Nadpis 9 Char"/>
    <w:basedOn w:val="Standardnpsmoodstavce"/>
    <w:link w:val="Nadpis9"/>
    <w:uiPriority w:val="9"/>
    <w:semiHidden/>
    <w:rPr>
      <w:rFonts w:asciiTheme="majorHAnsi" w:eastAsiaTheme="majorEastAsia" w:hAnsiTheme="majorHAnsi" w:cstheme="majorBidi"/>
      <w:i/>
      <w:iCs/>
      <w:color w:val="auto"/>
      <w:spacing w:val="14"/>
      <w:sz w:val="26"/>
      <w:szCs w:val="21"/>
      <w:lang w:val="cs-CZ"/>
    </w:rPr>
  </w:style>
  <w:style w:type="character" w:styleId="Zdraznnjemn">
    <w:name w:val="Subtle Emphasis"/>
    <w:basedOn w:val="Standardnpsmoodstavce"/>
    <w:uiPriority w:val="19"/>
    <w:semiHidden/>
    <w:unhideWhenUsed/>
    <w:qFormat/>
    <w:rPr>
      <w:i/>
      <w:iCs/>
      <w:color w:val="0072C6" w:themeColor="accent1"/>
    </w:rPr>
  </w:style>
  <w:style w:type="character" w:styleId="Zdraznn">
    <w:name w:val="Emphasis"/>
    <w:basedOn w:val="Standardnpsmoodstavce"/>
    <w:uiPriority w:val="20"/>
    <w:unhideWhenUsed/>
    <w:qFormat/>
    <w:rsid w:val="00C52FC2"/>
    <w:rPr>
      <w:i/>
      <w:iCs/>
      <w:color w:val="8A4203" w:themeColor="accent2" w:themeShade="80"/>
    </w:rPr>
  </w:style>
  <w:style w:type="character" w:styleId="Zdraznnintenzivn">
    <w:name w:val="Intense Emphasis"/>
    <w:basedOn w:val="Standardnpsmoodstavce"/>
    <w:uiPriority w:val="21"/>
    <w:semiHidden/>
    <w:unhideWhenUsed/>
    <w:qFormat/>
    <w:rsid w:val="00C52FC2"/>
    <w:rPr>
      <w:b/>
      <w:i/>
      <w:iCs/>
      <w:color w:val="8A4203" w:themeColor="accent2" w:themeShade="80"/>
    </w:rPr>
  </w:style>
  <w:style w:type="character" w:styleId="Siln">
    <w:name w:val="Strong"/>
    <w:basedOn w:val="Standardnpsmoodstavce"/>
    <w:uiPriority w:val="22"/>
    <w:unhideWhenUsed/>
    <w:qFormat/>
    <w:rPr>
      <w:b/>
      <w:bCs/>
      <w:color w:val="0072C6" w:themeColor="accent1"/>
    </w:rPr>
  </w:style>
  <w:style w:type="character" w:styleId="Odkazjemn">
    <w:name w:val="Subtle Reference"/>
    <w:basedOn w:val="Standardnpsmoodstavce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Odkazintenzivn">
    <w:name w:val="Intense Reference"/>
    <w:basedOn w:val="Standardnpsmoodstavce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Nzevknihy">
    <w:name w:val="Book Title"/>
    <w:basedOn w:val="Standardnpsmoodstavce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Titulek">
    <w:name w:val="caption"/>
    <w:basedOn w:val="Normln"/>
    <w:next w:val="Normln"/>
    <w:autoRedefine/>
    <w:uiPriority w:val="35"/>
    <w:unhideWhenUsed/>
    <w:qFormat/>
    <w:rsid w:val="00CF364B"/>
    <w:pPr>
      <w:spacing w:before="120" w:after="120" w:line="240" w:lineRule="auto"/>
      <w:contextualSpacing/>
      <w:jc w:val="center"/>
      <w:textboxTightWrap w:val="allLines"/>
    </w:pPr>
    <w:rPr>
      <w:iCs/>
      <w:szCs w:val="18"/>
    </w:rPr>
  </w:style>
  <w:style w:type="paragraph" w:styleId="Nadpisobsahu">
    <w:name w:val="TOC Heading"/>
    <w:basedOn w:val="Nadpis1"/>
    <w:next w:val="Normln"/>
    <w:autoRedefine/>
    <w:uiPriority w:val="39"/>
    <w:unhideWhenUsed/>
    <w:qFormat/>
    <w:rsid w:val="00D43EE6"/>
    <w:pPr>
      <w:pageBreakBefore w:val="0"/>
      <w:numPr>
        <w:numId w:val="0"/>
      </w:numPr>
      <w:spacing w:after="0" w:line="360" w:lineRule="auto"/>
      <w:outlineLvl w:val="9"/>
    </w:pPr>
  </w:style>
  <w:style w:type="character" w:styleId="Zstupntext">
    <w:name w:val="Placeholder Text"/>
    <w:basedOn w:val="Standardnpsmoodstavce"/>
    <w:uiPriority w:val="99"/>
    <w:semiHidden/>
    <w:rsid w:val="00EC0F68"/>
    <w:rPr>
      <w:color w:val="595959" w:themeColor="text1" w:themeTint="A6"/>
    </w:rPr>
  </w:style>
  <w:style w:type="paragraph" w:styleId="Zpat">
    <w:name w:val="footer"/>
    <w:basedOn w:val="Normln"/>
    <w:link w:val="ZpatChar"/>
    <w:uiPriority w:val="99"/>
    <w:unhideWhenUsed/>
    <w:rsid w:val="00C353AA"/>
    <w:pPr>
      <w:pBdr>
        <w:top w:val="single" w:sz="4" w:space="8" w:color="EA7603"/>
        <w:left w:val="single" w:sz="4" w:space="31" w:color="EA7603"/>
        <w:bottom w:val="single" w:sz="4" w:space="8" w:color="EA7603"/>
        <w:right w:val="single" w:sz="4" w:space="31" w:color="EA7603"/>
      </w:pBdr>
      <w:shd w:val="clear" w:color="auto" w:fill="F98723" w:themeFill="accent2"/>
      <w:spacing w:before="0" w:after="0" w:line="240" w:lineRule="auto"/>
    </w:pPr>
    <w:rPr>
      <w:rFonts w:ascii="Inter" w:hAnsi="Inter"/>
      <w:b/>
      <w:bCs/>
      <w:noProof/>
      <w:color w:val="FFFFFF" w:themeColor="background1"/>
      <w:szCs w:val="28"/>
    </w:rPr>
  </w:style>
  <w:style w:type="character" w:customStyle="1" w:styleId="ZpatChar">
    <w:name w:val="Zápatí Char"/>
    <w:basedOn w:val="Standardnpsmoodstavce"/>
    <w:link w:val="Zpat"/>
    <w:uiPriority w:val="99"/>
    <w:rsid w:val="00C353AA"/>
    <w:rPr>
      <w:rFonts w:ascii="Inter" w:hAnsi="Inter"/>
      <w:b/>
      <w:bCs/>
      <w:noProof/>
      <w:color w:val="FFFFFF" w:themeColor="background1"/>
      <w:sz w:val="20"/>
      <w:szCs w:val="28"/>
      <w:shd w:val="clear" w:color="auto" w:fill="F98723" w:themeFill="accent2"/>
    </w:rPr>
  </w:style>
  <w:style w:type="paragraph" w:styleId="Citt">
    <w:name w:val="Quote"/>
    <w:basedOn w:val="Normln"/>
    <w:next w:val="Normln"/>
    <w:link w:val="CittChar"/>
    <w:uiPriority w:val="29"/>
    <w:unhideWhenUsed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CittChar">
    <w:name w:val="Citát Char"/>
    <w:basedOn w:val="Standardnpsmoodstavce"/>
    <w:link w:val="Citt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VrazncittChar">
    <w:name w:val="Výrazný citát Char"/>
    <w:basedOn w:val="Standardnpsmoodstavce"/>
    <w:link w:val="Vrazncitt"/>
    <w:uiPriority w:val="30"/>
    <w:semiHidden/>
    <w:rsid w:val="00C52FC2"/>
    <w:rPr>
      <w:rFonts w:asciiTheme="majorHAnsi" w:hAnsiTheme="majorHAnsi"/>
      <w:i/>
      <w:iCs/>
      <w:color w:val="8A4203" w:themeColor="accent2" w:themeShade="80"/>
      <w:sz w:val="32"/>
    </w:rPr>
  </w:style>
  <w:style w:type="character" w:customStyle="1" w:styleId="Nadpis3Char">
    <w:name w:val="Nadpis 3 Char"/>
    <w:basedOn w:val="Standardnpsmoodstavce"/>
    <w:link w:val="Nadpis3"/>
    <w:uiPriority w:val="9"/>
    <w:rsid w:val="00776829"/>
    <w:rPr>
      <w:rFonts w:eastAsiaTheme="majorEastAsia" w:cstheme="majorBidi"/>
      <w:b/>
      <w:sz w:val="28"/>
      <w:lang w:val="cs-CZ"/>
    </w:rPr>
  </w:style>
  <w:style w:type="paragraph" w:styleId="slovanseznam">
    <w:name w:val="List Number"/>
    <w:basedOn w:val="Normln"/>
    <w:autoRedefine/>
    <w:uiPriority w:val="32"/>
    <w:qFormat/>
    <w:pPr>
      <w:numPr>
        <w:numId w:val="1"/>
      </w:numPr>
      <w:contextualSpacing/>
    </w:pPr>
  </w:style>
  <w:style w:type="character" w:customStyle="1" w:styleId="Nadpis6Char">
    <w:name w:val="Nadpis 6 Char"/>
    <w:basedOn w:val="Standardnpsmoodstavce"/>
    <w:link w:val="Nadpis6"/>
    <w:uiPriority w:val="9"/>
    <w:semiHidden/>
    <w:rPr>
      <w:rFonts w:asciiTheme="majorHAnsi" w:eastAsiaTheme="majorEastAsia" w:hAnsiTheme="majorHAnsi" w:cstheme="majorBidi"/>
      <w:color w:val="0072C6" w:themeColor="accent1"/>
      <w:sz w:val="20"/>
      <w:lang w:val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8"/>
    </w:rPr>
  </w:style>
  <w:style w:type="paragraph" w:styleId="Zkladntext3">
    <w:name w:val="Body Text 3"/>
    <w:basedOn w:val="Normln"/>
    <w:link w:val="Zkladntext3Char"/>
    <w:uiPriority w:val="99"/>
    <w:semiHidden/>
    <w:unhideWhenUsed/>
    <w:rsid w:val="00FB431B"/>
    <w:pPr>
      <w:spacing w:after="120"/>
    </w:pPr>
    <w:rPr>
      <w:sz w:val="22"/>
      <w:szCs w:val="16"/>
    </w:rPr>
  </w:style>
  <w:style w:type="character" w:customStyle="1" w:styleId="Zkladntext3Char">
    <w:name w:val="Základní text 3 Char"/>
    <w:basedOn w:val="Standardnpsmoodstavce"/>
    <w:link w:val="Zkladntext3"/>
    <w:uiPriority w:val="99"/>
    <w:semiHidden/>
    <w:rsid w:val="00FB431B"/>
    <w:rPr>
      <w:color w:val="595959" w:themeColor="text1" w:themeTint="A6"/>
      <w:sz w:val="22"/>
      <w:szCs w:val="16"/>
    </w:rPr>
  </w:style>
  <w:style w:type="character" w:styleId="Odkaznakoment">
    <w:name w:val="annotation reference"/>
    <w:basedOn w:val="Standardnpsmoodstavce"/>
    <w:uiPriority w:val="99"/>
    <w:semiHidden/>
    <w:unhideWhenUsed/>
    <w:rsid w:val="00FB431B"/>
    <w:rPr>
      <w:sz w:val="22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FB431B"/>
    <w:pPr>
      <w:spacing w:line="240" w:lineRule="auto"/>
    </w:pPr>
    <w:rPr>
      <w:sz w:val="22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FB431B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FB431B"/>
    <w:rPr>
      <w:b/>
      <w:bCs/>
      <w:color w:val="595959" w:themeColor="text1" w:themeTint="A6"/>
      <w:sz w:val="22"/>
      <w:szCs w:val="20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6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B431B"/>
    <w:pPr>
      <w:spacing w:before="0" w:after="0" w:line="240" w:lineRule="auto"/>
    </w:pPr>
    <w:rPr>
      <w:sz w:val="22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Zptenadresanaoblku">
    <w:name w:val="envelope return"/>
    <w:basedOn w:val="Normln"/>
    <w:uiPriority w:val="99"/>
    <w:semiHidden/>
    <w:unhideWhenUsed/>
    <w:rsid w:val="00FB431B"/>
    <w:pPr>
      <w:spacing w:before="0" w:after="0" w:line="240" w:lineRule="auto"/>
    </w:pPr>
    <w:rPr>
      <w:rFonts w:asciiTheme="majorHAnsi" w:eastAsiaTheme="majorEastAsia" w:hAnsiTheme="majorHAnsi" w:cstheme="majorBidi"/>
      <w:sz w:val="22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B431B"/>
    <w:pPr>
      <w:spacing w:before="0" w:after="0" w:line="240" w:lineRule="auto"/>
    </w:pPr>
    <w:rPr>
      <w:sz w:val="22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B431B"/>
    <w:rPr>
      <w:color w:val="595959" w:themeColor="text1" w:themeTint="A6"/>
      <w:sz w:val="22"/>
      <w:szCs w:val="20"/>
    </w:rPr>
  </w:style>
  <w:style w:type="character" w:styleId="KdHTML">
    <w:name w:val="HTML Code"/>
    <w:basedOn w:val="Standardnpsmoodstavce"/>
    <w:uiPriority w:val="99"/>
    <w:semiHidden/>
    <w:unhideWhenUsed/>
    <w:rsid w:val="00FB431B"/>
    <w:rPr>
      <w:rFonts w:ascii="Consolas" w:hAnsi="Consolas"/>
      <w:sz w:val="22"/>
      <w:szCs w:val="20"/>
    </w:rPr>
  </w:style>
  <w:style w:type="character" w:styleId="KlvesniceHTML">
    <w:name w:val="HTML Keyboard"/>
    <w:basedOn w:val="Standardnpsmoodstavce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character" w:styleId="PsacstrojHTML">
    <w:name w:val="HTML Typewriter"/>
    <w:basedOn w:val="Standardnpsmoodstavce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Textmakra">
    <w:name w:val="macro"/>
    <w:link w:val="TextmakraChar"/>
    <w:uiPriority w:val="99"/>
    <w:semiHidden/>
    <w:unhideWhenUsed/>
    <w:rsid w:val="00FB431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color w:val="595959" w:themeColor="text1" w:themeTint="A6"/>
      <w:sz w:val="22"/>
    </w:rPr>
  </w:style>
  <w:style w:type="character" w:customStyle="1" w:styleId="TextmakraChar">
    <w:name w:val="Text makra Char"/>
    <w:basedOn w:val="Standardnpsmoodstavce"/>
    <w:link w:val="Textmakra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paragraph" w:styleId="Prosttext">
    <w:name w:val="Plain Text"/>
    <w:basedOn w:val="Normln"/>
    <w:link w:val="Prosttext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1"/>
    </w:rPr>
  </w:style>
  <w:style w:type="character" w:customStyle="1" w:styleId="ProsttextChar">
    <w:name w:val="Prostý text Char"/>
    <w:basedOn w:val="Standardnpsmoodstavce"/>
    <w:link w:val="Prosttext"/>
    <w:uiPriority w:val="99"/>
    <w:semiHidden/>
    <w:rsid w:val="00FB431B"/>
    <w:rPr>
      <w:rFonts w:ascii="Consolas" w:hAnsi="Consolas"/>
      <w:color w:val="595959" w:themeColor="text1" w:themeTint="A6"/>
      <w:sz w:val="22"/>
      <w:szCs w:val="21"/>
    </w:rPr>
  </w:style>
  <w:style w:type="paragraph" w:styleId="Zkladntextodsazen3">
    <w:name w:val="Body Text Indent 3"/>
    <w:basedOn w:val="Normln"/>
    <w:link w:val="Zkladntextodsazen3Char"/>
    <w:uiPriority w:val="99"/>
    <w:semiHidden/>
    <w:unhideWhenUsed/>
    <w:rsid w:val="00EC0F68"/>
    <w:pPr>
      <w:spacing w:after="120"/>
      <w:ind w:left="360"/>
    </w:pPr>
    <w:rPr>
      <w:sz w:val="22"/>
      <w:szCs w:val="16"/>
    </w:rPr>
  </w:style>
  <w:style w:type="character" w:customStyle="1" w:styleId="Zkladntextodsazen3Char">
    <w:name w:val="Základní text odsazený 3 Char"/>
    <w:basedOn w:val="Standardnpsmoodstavce"/>
    <w:link w:val="Zkladntextodsazen3"/>
    <w:uiPriority w:val="99"/>
    <w:semiHidden/>
    <w:rsid w:val="00EC0F68"/>
    <w:rPr>
      <w:color w:val="595959" w:themeColor="text1" w:themeTint="A6"/>
      <w:sz w:val="22"/>
      <w:szCs w:val="16"/>
    </w:rPr>
  </w:style>
  <w:style w:type="paragraph" w:styleId="Bezmezer">
    <w:name w:val="No Spacing"/>
    <w:link w:val="BezmezerChar"/>
    <w:uiPriority w:val="1"/>
    <w:rsid w:val="007B0E45"/>
    <w:pPr>
      <w:spacing w:before="0" w:after="0" w:line="240" w:lineRule="auto"/>
    </w:pPr>
    <w:rPr>
      <w:rFonts w:eastAsiaTheme="minorEastAsia"/>
      <w:color w:val="auto"/>
      <w:sz w:val="22"/>
      <w:szCs w:val="22"/>
      <w:lang w:eastAsia="en-US"/>
    </w:rPr>
  </w:style>
  <w:style w:type="character" w:customStyle="1" w:styleId="BezmezerChar">
    <w:name w:val="Bez mezer Char"/>
    <w:basedOn w:val="Standardnpsmoodstavce"/>
    <w:link w:val="Bezmezer"/>
    <w:uiPriority w:val="1"/>
    <w:rsid w:val="007B0E45"/>
    <w:rPr>
      <w:rFonts w:eastAsiaTheme="minorEastAsia"/>
      <w:color w:val="auto"/>
      <w:sz w:val="22"/>
      <w:szCs w:val="22"/>
      <w:lang w:eastAsia="en-US"/>
    </w:rPr>
  </w:style>
  <w:style w:type="character" w:customStyle="1" w:styleId="Nadpis4Char">
    <w:name w:val="Nadpis 4 Char"/>
    <w:basedOn w:val="Standardnpsmoodstavce"/>
    <w:link w:val="Nadpis4"/>
    <w:uiPriority w:val="9"/>
    <w:rsid w:val="00235DDA"/>
    <w:rPr>
      <w:rFonts w:asciiTheme="majorHAnsi" w:eastAsiaTheme="majorEastAsia" w:hAnsiTheme="majorHAnsi" w:cstheme="majorBidi"/>
      <w:i/>
      <w:iCs/>
      <w:color w:val="005494" w:themeColor="accent1" w:themeShade="BF"/>
      <w:sz w:val="20"/>
      <w:lang w:val="cs-CZ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235DDA"/>
    <w:rPr>
      <w:rFonts w:asciiTheme="majorHAnsi" w:eastAsiaTheme="majorEastAsia" w:hAnsiTheme="majorHAnsi" w:cstheme="majorBidi"/>
      <w:color w:val="005494" w:themeColor="accent1" w:themeShade="BF"/>
      <w:sz w:val="20"/>
      <w:lang w:val="cs-CZ"/>
    </w:rPr>
  </w:style>
  <w:style w:type="paragraph" w:styleId="Odstavecseseznamem">
    <w:name w:val="List Paragraph"/>
    <w:basedOn w:val="Normln"/>
    <w:autoRedefine/>
    <w:uiPriority w:val="34"/>
    <w:unhideWhenUsed/>
    <w:qFormat/>
    <w:rsid w:val="00AE5357"/>
    <w:pPr>
      <w:numPr>
        <w:numId w:val="21"/>
      </w:numPr>
      <w:spacing w:before="0" w:after="160" w:line="259" w:lineRule="auto"/>
      <w:contextualSpacing/>
    </w:pPr>
  </w:style>
  <w:style w:type="paragraph" w:styleId="Obsah1">
    <w:name w:val="toc 1"/>
    <w:basedOn w:val="Normln"/>
    <w:next w:val="Normln"/>
    <w:autoRedefine/>
    <w:uiPriority w:val="39"/>
    <w:unhideWhenUsed/>
    <w:rsid w:val="000309E2"/>
    <w:pPr>
      <w:tabs>
        <w:tab w:val="right" w:leader="dot" w:pos="10212"/>
      </w:tabs>
      <w:spacing w:before="0" w:after="0" w:line="276" w:lineRule="auto"/>
    </w:pPr>
    <w:rPr>
      <w:b/>
    </w:rPr>
  </w:style>
  <w:style w:type="paragraph" w:styleId="Obsah2">
    <w:name w:val="toc 2"/>
    <w:basedOn w:val="Normln"/>
    <w:next w:val="Normln"/>
    <w:autoRedefine/>
    <w:uiPriority w:val="39"/>
    <w:unhideWhenUsed/>
    <w:rsid w:val="000309E2"/>
    <w:pPr>
      <w:tabs>
        <w:tab w:val="right" w:leader="dot" w:pos="10212"/>
      </w:tabs>
      <w:spacing w:before="0" w:after="0" w:line="276" w:lineRule="auto"/>
      <w:ind w:left="238"/>
    </w:pPr>
    <w:rPr>
      <w:noProof/>
    </w:rPr>
  </w:style>
  <w:style w:type="paragraph" w:styleId="Obsah3">
    <w:name w:val="toc 3"/>
    <w:basedOn w:val="Normln"/>
    <w:next w:val="Normln"/>
    <w:autoRedefine/>
    <w:uiPriority w:val="39"/>
    <w:unhideWhenUsed/>
    <w:rsid w:val="007F0E6F"/>
    <w:pPr>
      <w:tabs>
        <w:tab w:val="left" w:pos="1200"/>
        <w:tab w:val="right" w:leader="dot" w:pos="10212"/>
      </w:tabs>
      <w:spacing w:before="0" w:after="0" w:line="276" w:lineRule="auto"/>
      <w:ind w:left="680"/>
    </w:pPr>
    <w:rPr>
      <w:noProof/>
    </w:rPr>
  </w:style>
  <w:style w:type="character" w:styleId="Hypertextovodkaz">
    <w:name w:val="Hyperlink"/>
    <w:basedOn w:val="Standardnpsmoodstavce"/>
    <w:uiPriority w:val="99"/>
    <w:unhideWhenUsed/>
    <w:rsid w:val="0051102C"/>
    <w:rPr>
      <w:color w:val="0072C6" w:themeColor="hyperlink"/>
      <w:u w:val="single"/>
    </w:rPr>
  </w:style>
  <w:style w:type="paragraph" w:customStyle="1" w:styleId="Style1">
    <w:name w:val="Style1"/>
    <w:basedOn w:val="Obsah2"/>
    <w:rsid w:val="00ED57E2"/>
    <w:pPr>
      <w:tabs>
        <w:tab w:val="right" w:pos="10212"/>
      </w:tabs>
    </w:pPr>
  </w:style>
  <w:style w:type="paragraph" w:customStyle="1" w:styleId="StyleTOCHeadingLeft0cmFirstline0cm">
    <w:name w:val="Style TOC Heading + Left:  0 cm First line:  0 cm"/>
    <w:basedOn w:val="Nadpisobsahu"/>
    <w:autoRedefine/>
    <w:rsid w:val="00ED57E2"/>
    <w:rPr>
      <w:rFonts w:eastAsia="Times New Roman" w:cs="Times New Roman"/>
      <w:bCs/>
      <w:szCs w:val="20"/>
    </w:rPr>
  </w:style>
  <w:style w:type="paragraph" w:styleId="Revize">
    <w:name w:val="Revision"/>
    <w:hidden/>
    <w:uiPriority w:val="99"/>
    <w:semiHidden/>
    <w:rsid w:val="00CA1070"/>
    <w:pPr>
      <w:spacing w:before="0" w:after="0" w:line="240" w:lineRule="auto"/>
    </w:pPr>
    <w:rPr>
      <w:color w:val="auto"/>
    </w:rPr>
  </w:style>
  <w:style w:type="paragraph" w:customStyle="1" w:styleId="Default">
    <w:name w:val="Default"/>
    <w:rsid w:val="001D6B77"/>
    <w:pPr>
      <w:autoSpaceDE w:val="0"/>
      <w:autoSpaceDN w:val="0"/>
      <w:adjustRightInd w:val="0"/>
      <w:spacing w:before="0" w:after="0" w:line="240" w:lineRule="auto"/>
    </w:pPr>
    <w:rPr>
      <w:rFonts w:ascii="Tahoma" w:hAnsi="Tahoma" w:cs="Tahoma"/>
      <w:color w:val="000000"/>
      <w:lang w:val="en-GB"/>
    </w:rPr>
  </w:style>
  <w:style w:type="paragraph" w:customStyle="1" w:styleId="GraphCaption">
    <w:name w:val="Graph Caption"/>
    <w:basedOn w:val="Titulek"/>
    <w:qFormat/>
    <w:rsid w:val="009557FD"/>
    <w:pPr>
      <w:spacing w:before="0" w:after="240"/>
    </w:pPr>
  </w:style>
  <w:style w:type="paragraph" w:styleId="Seznamobrzk">
    <w:name w:val="table of figures"/>
    <w:basedOn w:val="Normln"/>
    <w:next w:val="Normln"/>
    <w:uiPriority w:val="99"/>
    <w:unhideWhenUsed/>
    <w:rsid w:val="002549F7"/>
    <w:pPr>
      <w:spacing w:before="0" w:after="0"/>
    </w:pPr>
    <w:rPr>
      <w:rFonts w:asciiTheme="minorHAnsi" w:hAnsiTheme="minorHAnsi" w:cstheme="minorHAnsi"/>
      <w:i/>
      <w:iCs/>
    </w:rPr>
  </w:style>
  <w:style w:type="paragraph" w:customStyle="1" w:styleId="DocumentNumber">
    <w:name w:val="Document Number"/>
    <w:basedOn w:val="Normln"/>
    <w:qFormat/>
    <w:rsid w:val="00776829"/>
    <w:pPr>
      <w:jc w:val="right"/>
    </w:pPr>
    <w:rPr>
      <w:szCs w:val="40"/>
    </w:rPr>
  </w:style>
  <w:style w:type="paragraph" w:customStyle="1" w:styleId="FooterText">
    <w:name w:val="Footer Text"/>
    <w:basedOn w:val="Zpat"/>
    <w:link w:val="FooterTextChar"/>
    <w:qFormat/>
    <w:rsid w:val="00796C04"/>
    <w:rPr>
      <w:rFonts w:ascii="Merriweather" w:hAnsi="Merriweather"/>
      <w:sz w:val="18"/>
    </w:rPr>
  </w:style>
  <w:style w:type="character" w:customStyle="1" w:styleId="FooterTextChar">
    <w:name w:val="Footer Text Char"/>
    <w:basedOn w:val="ZpatChar"/>
    <w:link w:val="FooterText"/>
    <w:rsid w:val="00796C04"/>
    <w:rPr>
      <w:rFonts w:ascii="Inter" w:hAnsi="Inter"/>
      <w:b/>
      <w:bCs/>
      <w:noProof/>
      <w:color w:val="FFFFFF" w:themeColor="background1"/>
      <w:sz w:val="18"/>
      <w:szCs w:val="28"/>
      <w:shd w:val="clear" w:color="auto" w:fill="F98723" w:themeFill="accent2"/>
    </w:rPr>
  </w:style>
  <w:style w:type="character" w:styleId="Nevyeenzmnka">
    <w:name w:val="Unresolved Mention"/>
    <w:basedOn w:val="Standardnpsmoodstavce"/>
    <w:uiPriority w:val="99"/>
    <w:semiHidden/>
    <w:unhideWhenUsed/>
    <w:rsid w:val="00F355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0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1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8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6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bdlink.com/products/obdlink-lx/" TargetMode="External"/><Relationship Id="rId18" Type="http://schemas.openxmlformats.org/officeDocument/2006/relationships/image" Target="media/image6.svg"/><Relationship Id="rId26" Type="http://schemas.openxmlformats.org/officeDocument/2006/relationships/image" Target="media/image14.sv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hyperlink" Target="https://www.vboxautomotive.co.uk/index.php/en/software-overview" TargetMode="External"/><Relationship Id="rId20" Type="http://schemas.openxmlformats.org/officeDocument/2006/relationships/image" Target="media/image8.svg"/><Relationship Id="rId29" Type="http://schemas.openxmlformats.org/officeDocument/2006/relationships/hyperlink" Target="https://cdn.skoda-storyboard.com/2019/09/TD-CITIGOe-iV-cz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sv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acechrono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sv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://racing.qstarz.com/Products/BL-1000GT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racing.qstarz.com/Products/BL-1000GT.html" TargetMode="External"/><Relationship Id="rId22" Type="http://schemas.openxmlformats.org/officeDocument/2006/relationships/image" Target="media/image10.svg"/><Relationship Id="rId27" Type="http://schemas.openxmlformats.org/officeDocument/2006/relationships/image" Target="media/image15.png"/><Relationship Id="rId30" Type="http://schemas.openxmlformats.org/officeDocument/2006/relationships/hyperlink" Target="https://www.obdsol.com/wp-content/uploads/LX_spec_sheet_20160809.pdf" TargetMode="External"/><Relationship Id="rId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Relationship Id="rId4" Type="http://schemas.openxmlformats.org/officeDocument/2006/relationships/image" Target="media/image4.sv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Relationship Id="rId4" Type="http://schemas.openxmlformats.org/officeDocument/2006/relationships/image" Target="media/image4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nza\Desktop\&#353;kola\ELA\Protokoly_LBSE_cz_rev.04.9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174E893182E45A1BDE7EBC6DAE872C4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0146E83B-C06F-4F05-850B-3ADAD0F71425}"/>
      </w:docPartPr>
      <w:docPartBody>
        <w:p w:rsidR="00000000" w:rsidRDefault="00000000">
          <w:pPr>
            <w:pStyle w:val="7174E893182E45A1BDE7EBC6DAE872C4"/>
          </w:pPr>
          <w:r w:rsidRPr="00AB72A3">
            <w:rPr>
              <w:rStyle w:val="Zstupntext"/>
              <w:color w:val="F1A983" w:themeColor="accent2" w:themeTint="99"/>
            </w:rPr>
            <w:t>{Název}</w:t>
          </w:r>
        </w:p>
      </w:docPartBody>
    </w:docPart>
    <w:docPart>
      <w:docPartPr>
        <w:name w:val="255405BE46AF4B8587F588567BBF6C49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0EDD9AC6-52A6-488E-AA5B-FCDDD1803B86}"/>
      </w:docPartPr>
      <w:docPartBody>
        <w:p w:rsidR="00000000" w:rsidRDefault="00000000">
          <w:pPr>
            <w:pStyle w:val="255405BE46AF4B8587F588567BBF6C49"/>
          </w:pPr>
          <w:r w:rsidRPr="00AB72A3">
            <w:rPr>
              <w:rStyle w:val="Zstupntext"/>
            </w:rPr>
            <w:t>{Karel Baterka, Josef Zkrat, Ludvík Požár}</w:t>
          </w:r>
        </w:p>
      </w:docPartBody>
    </w:docPart>
    <w:docPart>
      <w:docPartPr>
        <w:name w:val="B3174FA839AF49978F8A2371D5E6FB43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A55D3FE1-6E7B-4718-9BF3-D05DE2BF6C1C}"/>
      </w:docPartPr>
      <w:docPartBody>
        <w:p w:rsidR="00000000" w:rsidRDefault="00000000">
          <w:pPr>
            <w:pStyle w:val="B3174FA839AF49978F8A2371D5E6FB43"/>
          </w:pPr>
          <w:r w:rsidRPr="00AB72A3">
            <w:rPr>
              <w:rStyle w:val="Zstupntext"/>
            </w:rPr>
            <w:t>{Revize X}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TUL Mono">
    <w:altName w:val="Times New Roman"/>
    <w:panose1 w:val="00000000000000000000"/>
    <w:charset w:val="00"/>
    <w:family w:val="modern"/>
    <w:notTrueType/>
    <w:pitch w:val="variable"/>
    <w:sig w:usb0="A10000FF" w:usb1="0000A4FB" w:usb2="00000000" w:usb3="00000000" w:csb0="00000093" w:csb1="00000000"/>
  </w:font>
  <w:font w:name="Inter">
    <w:altName w:val="Cambria Math"/>
    <w:charset w:val="EE"/>
    <w:family w:val="auto"/>
    <w:pitch w:val="variable"/>
    <w:sig w:usb0="E0000AFF" w:usb1="5200A1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Roboto">
    <w:panose1 w:val="02000000000000000000"/>
    <w:charset w:val="EE"/>
    <w:family w:val="auto"/>
    <w:pitch w:val="variable"/>
    <w:sig w:usb0="E00002FF" w:usb1="5000205B" w:usb2="0000002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64F"/>
    <w:rsid w:val="000D564F"/>
    <w:rsid w:val="00282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Pr>
      <w:color w:val="595959" w:themeColor="text1" w:themeTint="A6"/>
    </w:rPr>
  </w:style>
  <w:style w:type="paragraph" w:customStyle="1" w:styleId="7174E893182E45A1BDE7EBC6DAE872C4">
    <w:name w:val="7174E893182E45A1BDE7EBC6DAE872C4"/>
  </w:style>
  <w:style w:type="paragraph" w:customStyle="1" w:styleId="255405BE46AF4B8587F588567BBF6C49">
    <w:name w:val="255405BE46AF4B8587F588567BBF6C49"/>
  </w:style>
  <w:style w:type="paragraph" w:customStyle="1" w:styleId="B3174FA839AF49978F8A2371D5E6FB43">
    <w:name w:val="B3174FA839AF49978F8A2371D5E6FB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Styl 2 Citace PRO" Version="0"/>
</file>

<file path=customXml/itemProps1.xml><?xml version="1.0" encoding="utf-8"?>
<ds:datastoreItem xmlns:ds="http://schemas.openxmlformats.org/officeDocument/2006/customXml" ds:itemID="{D949AD62-7848-412C-B525-4E4716CA7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Protokoly_LBSE_cz_rev.04.9.dotx</Template>
  <TotalTime>1925</TotalTime>
  <Pages>14</Pages>
  <Words>1154</Words>
  <Characters>6812</Characters>
  <Application>Microsoft Office Word</Application>
  <DocSecurity>0</DocSecurity>
  <Lines>56</Lines>
  <Paragraphs>15</Paragraphs>
  <ScaleCrop>false</ScaleCrop>
  <HeadingPairs>
    <vt:vector size="6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2" baseType="lpstr">
      <vt:lpstr>Měření RCD Citigoe</vt:lpstr>
      <vt:lpstr/>
      <vt:lpstr>Zadání</vt:lpstr>
      <vt:lpstr>    Seznam použitých přístrojů a zařízení</vt:lpstr>
      <vt:lpstr>        Max. tři úrovně nadpisů</vt:lpstr>
      <vt:lpstr>Měření a zpracování dat</vt:lpstr>
      <vt:lpstr>    Jak vložit graf</vt:lpstr>
      <vt:lpstr>    Jak vložit tabulku</vt:lpstr>
      <vt:lpstr>Před odevzdáním protokolu</vt:lpstr>
      <vt:lpstr>Závěr</vt:lpstr>
      <vt:lpstr>Seznam literatury</vt:lpstr>
      <vt:lpstr>Historie revizí</vt:lpstr>
    </vt:vector>
  </TitlesOfParts>
  <Manager>Ing. Pavel Jandura, Ph.D.</Manager>
  <Company>Technical university of Liberec</Company>
  <LinksUpToDate>false</LinksUpToDate>
  <CharactersWithSpaces>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Měření RCD Citigoe</dc:title>
  <dc:subject>ELA</dc:subject>
  <dc:creator>Jan Ezr</dc:creator>
  <cp:keywords>internal</cp:keywords>
  <dc:description>Revize 1</dc:description>
  <cp:lastModifiedBy>Jan Ezr</cp:lastModifiedBy>
  <cp:revision>130</cp:revision>
  <cp:lastPrinted>2025-04-09T19:12:00Z</cp:lastPrinted>
  <dcterms:created xsi:type="dcterms:W3CDTF">2025-04-08T11:05:00Z</dcterms:created>
  <dcterms:modified xsi:type="dcterms:W3CDTF">2025-04-09T19:13:00Z</dcterms:modified>
  <cp:category>lbse</cp:category>
</cp:coreProperties>
</file>